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71C" w:rsidRDefault="00F8671C">
      <w:r w:rsidRPr="00F8671C">
        <w:t xml:space="preserve">                                                                                                                        __________________________________________________                                                                      </w:t>
      </w:r>
    </w:p>
    <w:p w:rsidR="00F8671C" w:rsidRDefault="00F8671C" w:rsidP="00F8671C">
      <w:r w:rsidRPr="00F8671C">
        <w:t>Pay to the order of Todd Davis</w:t>
      </w:r>
    </w:p>
    <w:p w:rsidR="00F8671C" w:rsidRDefault="00F8671C" w:rsidP="00F8671C">
      <w:r w:rsidRPr="00F8671C">
        <w:t xml:space="preserve">The sum of 54.62 Dollars                                                                                                _________________________________________________                                                                       Check Stub NOT NEGOTIABLE                                                                                               </w:t>
      </w:r>
    </w:p>
    <w:p w:rsidR="00F8671C" w:rsidRDefault="00F8671C" w:rsidP="00F8671C">
      <w:r w:rsidRPr="00F8671C">
        <w:t xml:space="preserve">Employee Number: 457-55-5462                                                                                            </w:t>
      </w:r>
    </w:p>
    <w:p w:rsidR="00F8671C" w:rsidRDefault="00F8671C" w:rsidP="00F8671C">
      <w:r w:rsidRPr="00F8671C">
        <w:t xml:space="preserve">Salaried Employee. Regular Pay: 54.62                                                                                   _________________________________________________                                                                       Hourly Employee Name: </w:t>
      </w:r>
      <w:proofErr w:type="spellStart"/>
      <w:r w:rsidRPr="00F8671C">
        <w:t>Sir_Beavis</w:t>
      </w:r>
      <w:proofErr w:type="spellEnd"/>
      <w:r w:rsidRPr="00F8671C">
        <w:t xml:space="preserve">                                                                                        </w:t>
      </w:r>
    </w:p>
    <w:p w:rsidR="00F8671C" w:rsidRDefault="00F8671C" w:rsidP="00F8671C">
      <w:r w:rsidRPr="00F8671C">
        <w:t xml:space="preserve">Hourly Employee SSN: 1701                                                                                               </w:t>
      </w:r>
    </w:p>
    <w:p w:rsidR="00F8671C" w:rsidRDefault="00F8671C" w:rsidP="00F8671C">
      <w:r w:rsidRPr="00F8671C">
        <w:t xml:space="preserve">Number of Hours Worked: 69                                                                                              </w:t>
      </w:r>
    </w:p>
    <w:p w:rsidR="00F8671C" w:rsidRDefault="00F8671C" w:rsidP="00F8671C">
      <w:r w:rsidRPr="00F8671C">
        <w:t xml:space="preserve">Hourly Rate: 0.01                                                                                                       </w:t>
      </w:r>
    </w:p>
    <w:p w:rsidR="00F8671C" w:rsidRDefault="00F8671C" w:rsidP="00F8671C">
      <w:r w:rsidRPr="00F8671C">
        <w:t xml:space="preserve">Check for </w:t>
      </w:r>
      <w:proofErr w:type="spellStart"/>
      <w:r w:rsidRPr="00F8671C">
        <w:t>Sir_Beavis</w:t>
      </w:r>
      <w:proofErr w:type="spellEnd"/>
      <w:r w:rsidRPr="00F8671C">
        <w:t xml:space="preserve"> for 69 hours.                                                                                                                                                                                                              ________________________________________________                                                                        </w:t>
      </w:r>
    </w:p>
    <w:p w:rsidR="00F8671C" w:rsidRDefault="00F8671C" w:rsidP="00F8671C">
      <w:r w:rsidRPr="00F8671C">
        <w:t xml:space="preserve">Pay to the order of </w:t>
      </w:r>
      <w:proofErr w:type="spellStart"/>
      <w:r w:rsidRPr="00F8671C">
        <w:t>Sir_Beavis</w:t>
      </w:r>
      <w:proofErr w:type="spellEnd"/>
      <w:r w:rsidRPr="00F8671C">
        <w:t xml:space="preserve">                                                                                          </w:t>
      </w:r>
    </w:p>
    <w:p w:rsidR="00F8671C" w:rsidRDefault="00F8671C" w:rsidP="00F8671C">
      <w:r w:rsidRPr="00F8671C">
        <w:t xml:space="preserve">The sum of 0.69 Dollars                                                                                                 ________________________________________________                                                                        Check Stub: NOT NEGOTIABLE                                                                                              </w:t>
      </w:r>
    </w:p>
    <w:p w:rsidR="00F8671C" w:rsidRDefault="00F8671C" w:rsidP="00F8671C">
      <w:r w:rsidRPr="00F8671C">
        <w:t xml:space="preserve">Employee Number: 1701                                                                                                   </w:t>
      </w:r>
    </w:p>
    <w:p w:rsidR="00F8671C" w:rsidRDefault="00F8671C" w:rsidP="00F8671C">
      <w:r w:rsidRPr="00F8671C">
        <w:t xml:space="preserve">Hourly Employee.                                                                                                        </w:t>
      </w:r>
    </w:p>
    <w:p w:rsidR="006E6B23" w:rsidRDefault="00F8671C" w:rsidP="00F8671C">
      <w:bookmarkStart w:id="0" w:name="_GoBack"/>
      <w:bookmarkEnd w:id="0"/>
      <w:r w:rsidRPr="00F8671C">
        <w:t xml:space="preserve">Hours worked: 69 Rate: 0.01 Pay: 0.69                                                                                   _________________________________________________                                                                                                                                                                                               Press any key to continue . . .    </w:t>
      </w:r>
    </w:p>
    <w:sectPr w:rsidR="006E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CE"/>
    <w:rsid w:val="003637CE"/>
    <w:rsid w:val="00C6223B"/>
    <w:rsid w:val="00E8623D"/>
    <w:rsid w:val="00F8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B2D6"/>
  <w15:chartTrackingRefBased/>
  <w15:docId w15:val="{22459E3A-C5B1-40CF-A53F-9D82C9A8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425BB326.dotm</Template>
  <TotalTime>1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cs151d1</dc:creator>
  <cp:keywords/>
  <dc:description/>
  <cp:lastModifiedBy>cs151d1</cp:lastModifiedBy>
  <cp:revision>2</cp:revision>
  <dcterms:created xsi:type="dcterms:W3CDTF">2017-11-07T00:19:00Z</dcterms:created>
  <dcterms:modified xsi:type="dcterms:W3CDTF">2017-11-07T00:20:00Z</dcterms:modified>
</cp:coreProperties>
</file>