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4"/>
        <w:gridCol w:w="4858"/>
        <w:gridCol w:w="2196"/>
      </w:tblGrid>
      <w:tr w:rsidR="00795844" w:rsidTr="003A0FF1">
        <w:tc>
          <w:tcPr>
            <w:tcW w:w="1728" w:type="dxa"/>
          </w:tcPr>
          <w:p w:rsidR="00795844" w:rsidRDefault="00795844" w:rsidP="00447C54">
            <w:pPr>
              <w:pStyle w:val="Title"/>
            </w:pPr>
            <w:r>
              <w:rPr>
                <w:noProof/>
              </w:rPr>
              <w:drawing>
                <wp:inline distT="0" distB="0" distL="0" distR="0">
                  <wp:extent cx="1148155" cy="1101051"/>
                  <wp:effectExtent l="19050" t="0" r="0" b="0"/>
                  <wp:docPr id="8" name="Picture 8" descr="C:\Users\kedwards\AppData\Local\Microsoft\Windows\Temporary Internet Files\Content.IE5\A4UZLVLQ\MPj0384874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dwards\AppData\Local\Microsoft\Windows\Temporary Internet Files\Content.IE5\A4UZLVLQ\MPj03848740000[1].jpg"/>
                          <pic:cNvPicPr>
                            <a:picLocks noChangeAspect="1" noChangeArrowheads="1"/>
                          </pic:cNvPicPr>
                        </pic:nvPicPr>
                        <pic:blipFill>
                          <a:blip r:embed="rId8" cstate="print"/>
                          <a:srcRect/>
                          <a:stretch>
                            <a:fillRect/>
                          </a:stretch>
                        </pic:blipFill>
                        <pic:spPr bwMode="auto">
                          <a:xfrm>
                            <a:off x="0" y="0"/>
                            <a:ext cx="1148155" cy="1101051"/>
                          </a:xfrm>
                          <a:prstGeom prst="rect">
                            <a:avLst/>
                          </a:prstGeom>
                          <a:noFill/>
                          <a:ln w="9525">
                            <a:noFill/>
                            <a:miter lim="800000"/>
                            <a:headEnd/>
                            <a:tailEnd/>
                          </a:ln>
                        </pic:spPr>
                      </pic:pic>
                    </a:graphicData>
                  </a:graphic>
                </wp:inline>
              </w:drawing>
            </w:r>
          </w:p>
        </w:tc>
        <w:tc>
          <w:tcPr>
            <w:tcW w:w="5400" w:type="dxa"/>
          </w:tcPr>
          <w:p w:rsidR="00795844" w:rsidRDefault="00795844" w:rsidP="003A0FF1">
            <w:pPr>
              <w:pStyle w:val="Title"/>
            </w:pPr>
            <w:r>
              <w:t>CS151 – Programming Assignment 2</w:t>
            </w:r>
          </w:p>
          <w:p w:rsidR="00795844" w:rsidRDefault="00357D1E" w:rsidP="003A0FF1">
            <w:pPr>
              <w:pStyle w:val="Title"/>
            </w:pPr>
            <w:r>
              <w:t>Combating Election Fraud</w:t>
            </w:r>
          </w:p>
        </w:tc>
        <w:tc>
          <w:tcPr>
            <w:tcW w:w="1980" w:type="dxa"/>
          </w:tcPr>
          <w:p w:rsidR="00795844" w:rsidRDefault="00795844" w:rsidP="003A0FF1">
            <w:pPr>
              <w:pStyle w:val="Title"/>
            </w:pPr>
            <w:r>
              <w:rPr>
                <w:noProof/>
              </w:rPr>
              <w:drawing>
                <wp:inline distT="0" distB="0" distL="0" distR="0">
                  <wp:extent cx="1253490" cy="1052508"/>
                  <wp:effectExtent l="0" t="0" r="3810" b="0"/>
                  <wp:docPr id="9" name="Picture 9" descr="C:\Users\kedwards\AppData\Local\Microsoft\Windows\Temporary Internet Files\Content.IE5\GAQ4JGBS\MCj0301394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dwards\AppData\Local\Microsoft\Windows\Temporary Internet Files\Content.IE5\GAQ4JGBS\MCj03013940000[1].wmf"/>
                          <pic:cNvPicPr>
                            <a:picLocks noChangeAspect="1" noChangeArrowheads="1"/>
                          </pic:cNvPicPr>
                        </pic:nvPicPr>
                        <pic:blipFill>
                          <a:blip r:embed="rId9" cstate="print"/>
                          <a:srcRect/>
                          <a:stretch>
                            <a:fillRect/>
                          </a:stretch>
                        </pic:blipFill>
                        <pic:spPr bwMode="auto">
                          <a:xfrm>
                            <a:off x="0" y="0"/>
                            <a:ext cx="1253490" cy="1052508"/>
                          </a:xfrm>
                          <a:prstGeom prst="rect">
                            <a:avLst/>
                          </a:prstGeom>
                          <a:noFill/>
                          <a:ln w="9525">
                            <a:noFill/>
                            <a:miter lim="800000"/>
                            <a:headEnd/>
                            <a:tailEnd/>
                          </a:ln>
                        </pic:spPr>
                      </pic:pic>
                    </a:graphicData>
                  </a:graphic>
                </wp:inline>
              </w:drawing>
            </w:r>
          </w:p>
        </w:tc>
      </w:tr>
    </w:tbl>
    <w:p w:rsidR="00F92D9A" w:rsidRDefault="00F2333C">
      <w:r>
        <w:t>To combat election fraud, the county of Hawaii is instituting a new voting procedure. The ballot has a letter associated with every selection a voter can make. For example, consider the following sample ballot:</w:t>
      </w:r>
    </w:p>
    <w:p w:rsidR="00F2333C" w:rsidRDefault="00F2333C"/>
    <w:p w:rsidR="00F2333C" w:rsidRPr="00F2333C" w:rsidRDefault="00F2333C" w:rsidP="00F2333C">
      <w:pPr>
        <w:pBdr>
          <w:top w:val="single" w:sz="4" w:space="1" w:color="auto"/>
          <w:left w:val="single" w:sz="4" w:space="4" w:color="auto"/>
          <w:bottom w:val="single" w:sz="4" w:space="1" w:color="auto"/>
          <w:right w:val="single" w:sz="4" w:space="0" w:color="auto"/>
        </w:pBdr>
        <w:ind w:left="720"/>
        <w:rPr>
          <w:rFonts w:ascii="Arial" w:hAnsi="Arial" w:cs="Arial"/>
        </w:rPr>
      </w:pPr>
      <w:r w:rsidRPr="00F2333C">
        <w:rPr>
          <w:rFonts w:ascii="Arial" w:hAnsi="Arial" w:cs="Arial"/>
        </w:rPr>
        <w:t>1. Mayor</w:t>
      </w:r>
      <w:r w:rsidR="00447C54">
        <w:rPr>
          <w:rStyle w:val="FootnoteReference"/>
          <w:rFonts w:ascii="Arial" w:hAnsi="Arial" w:cs="Arial"/>
        </w:rPr>
        <w:footnoteReference w:id="1"/>
      </w:r>
    </w:p>
    <w:p w:rsidR="00F2333C" w:rsidRPr="00F2333C" w:rsidRDefault="00F2333C" w:rsidP="00F2333C">
      <w:pPr>
        <w:pBdr>
          <w:top w:val="single" w:sz="4" w:space="1" w:color="auto"/>
          <w:left w:val="single" w:sz="4" w:space="4" w:color="auto"/>
          <w:bottom w:val="single" w:sz="4" w:space="1" w:color="auto"/>
          <w:right w:val="single" w:sz="4" w:space="0" w:color="auto"/>
        </w:pBdr>
        <w:ind w:left="720"/>
        <w:rPr>
          <w:rFonts w:ascii="Arial" w:hAnsi="Arial" w:cs="Arial"/>
        </w:rPr>
      </w:pPr>
      <w:r w:rsidRPr="00F2333C">
        <w:rPr>
          <w:rFonts w:ascii="Arial" w:hAnsi="Arial" w:cs="Arial"/>
        </w:rPr>
        <w:tab/>
        <w:t xml:space="preserve">A. </w:t>
      </w:r>
      <w:r w:rsidR="00447C54">
        <w:rPr>
          <w:rFonts w:ascii="Arial" w:hAnsi="Arial" w:cs="Arial"/>
        </w:rPr>
        <w:t>Rob Ford</w:t>
      </w:r>
    </w:p>
    <w:p w:rsidR="00F2333C" w:rsidRPr="00F2333C" w:rsidRDefault="00F2333C" w:rsidP="00F2333C">
      <w:pPr>
        <w:pBdr>
          <w:top w:val="single" w:sz="4" w:space="1" w:color="auto"/>
          <w:left w:val="single" w:sz="4" w:space="4" w:color="auto"/>
          <w:bottom w:val="single" w:sz="4" w:space="1" w:color="auto"/>
          <w:right w:val="single" w:sz="4" w:space="0" w:color="auto"/>
        </w:pBdr>
        <w:ind w:left="720"/>
        <w:rPr>
          <w:rFonts w:ascii="Arial" w:hAnsi="Arial" w:cs="Arial"/>
        </w:rPr>
      </w:pPr>
      <w:r w:rsidRPr="00F2333C">
        <w:rPr>
          <w:rFonts w:ascii="Arial" w:hAnsi="Arial" w:cs="Arial"/>
        </w:rPr>
        <w:tab/>
        <w:t xml:space="preserve">B. Billy </w:t>
      </w:r>
      <w:proofErr w:type="spellStart"/>
      <w:r w:rsidRPr="00F2333C">
        <w:rPr>
          <w:rFonts w:ascii="Arial" w:hAnsi="Arial" w:cs="Arial"/>
        </w:rPr>
        <w:t>Kenoi</w:t>
      </w:r>
      <w:proofErr w:type="spellEnd"/>
    </w:p>
    <w:p w:rsidR="00F2333C" w:rsidRPr="00F2333C" w:rsidRDefault="00F2333C" w:rsidP="00F2333C">
      <w:pPr>
        <w:pBdr>
          <w:top w:val="single" w:sz="4" w:space="1" w:color="auto"/>
          <w:left w:val="single" w:sz="4" w:space="4" w:color="auto"/>
          <w:bottom w:val="single" w:sz="4" w:space="1" w:color="auto"/>
          <w:right w:val="single" w:sz="4" w:space="0" w:color="auto"/>
        </w:pBdr>
        <w:ind w:left="720"/>
        <w:rPr>
          <w:rFonts w:ascii="Arial" w:hAnsi="Arial" w:cs="Arial"/>
        </w:rPr>
      </w:pPr>
      <w:r w:rsidRPr="00F2333C">
        <w:rPr>
          <w:rFonts w:ascii="Arial" w:hAnsi="Arial" w:cs="Arial"/>
        </w:rPr>
        <w:t>2. County Council</w:t>
      </w:r>
    </w:p>
    <w:p w:rsidR="00F2333C" w:rsidRPr="00F2333C" w:rsidRDefault="00F2333C" w:rsidP="00F2333C">
      <w:pPr>
        <w:pBdr>
          <w:top w:val="single" w:sz="4" w:space="1" w:color="auto"/>
          <w:left w:val="single" w:sz="4" w:space="4" w:color="auto"/>
          <w:bottom w:val="single" w:sz="4" w:space="1" w:color="auto"/>
          <w:right w:val="single" w:sz="4" w:space="0" w:color="auto"/>
        </w:pBdr>
        <w:ind w:left="720"/>
        <w:rPr>
          <w:rFonts w:ascii="Arial" w:hAnsi="Arial" w:cs="Arial"/>
        </w:rPr>
      </w:pPr>
      <w:r w:rsidRPr="00F2333C">
        <w:rPr>
          <w:rFonts w:ascii="Arial" w:hAnsi="Arial" w:cs="Arial"/>
        </w:rPr>
        <w:tab/>
        <w:t xml:space="preserve">C. </w:t>
      </w:r>
      <w:r w:rsidR="00447C54" w:rsidRPr="00447C54">
        <w:rPr>
          <w:rFonts w:ascii="Arial" w:hAnsi="Arial" w:cs="Arial"/>
        </w:rPr>
        <w:t>Valerie T. Poindexter</w:t>
      </w:r>
    </w:p>
    <w:p w:rsidR="00F2333C" w:rsidRPr="00F2333C" w:rsidRDefault="00F2333C" w:rsidP="00F2333C">
      <w:pPr>
        <w:pBdr>
          <w:top w:val="single" w:sz="4" w:space="1" w:color="auto"/>
          <w:left w:val="single" w:sz="4" w:space="4" w:color="auto"/>
          <w:bottom w:val="single" w:sz="4" w:space="1" w:color="auto"/>
          <w:right w:val="single" w:sz="4" w:space="0" w:color="auto"/>
        </w:pBdr>
        <w:ind w:left="720"/>
        <w:rPr>
          <w:rFonts w:ascii="Arial" w:hAnsi="Arial" w:cs="Arial"/>
        </w:rPr>
      </w:pPr>
      <w:r w:rsidRPr="00F2333C">
        <w:rPr>
          <w:rFonts w:ascii="Arial" w:hAnsi="Arial" w:cs="Arial"/>
        </w:rPr>
        <w:tab/>
        <w:t xml:space="preserve">D. </w:t>
      </w:r>
      <w:r w:rsidR="00447C54" w:rsidRPr="00447C54">
        <w:rPr>
          <w:rFonts w:ascii="Arial" w:hAnsi="Arial" w:cs="Arial"/>
        </w:rPr>
        <w:t>Aaron Chung</w:t>
      </w:r>
    </w:p>
    <w:p w:rsidR="00F2333C" w:rsidRPr="00F2333C" w:rsidRDefault="00F2333C" w:rsidP="00F2333C">
      <w:pPr>
        <w:pBdr>
          <w:top w:val="single" w:sz="4" w:space="1" w:color="auto"/>
          <w:left w:val="single" w:sz="4" w:space="4" w:color="auto"/>
          <w:bottom w:val="single" w:sz="4" w:space="1" w:color="auto"/>
          <w:right w:val="single" w:sz="4" w:space="0" w:color="auto"/>
        </w:pBdr>
        <w:ind w:left="720"/>
        <w:rPr>
          <w:rFonts w:ascii="Arial" w:hAnsi="Arial" w:cs="Arial"/>
        </w:rPr>
      </w:pPr>
      <w:r w:rsidRPr="00F2333C">
        <w:rPr>
          <w:rFonts w:ascii="Arial" w:hAnsi="Arial" w:cs="Arial"/>
        </w:rPr>
        <w:tab/>
        <w:t xml:space="preserve">E. </w:t>
      </w:r>
      <w:r w:rsidR="00447C54" w:rsidRPr="00447C54">
        <w:rPr>
          <w:rFonts w:ascii="Arial" w:hAnsi="Arial" w:cs="Arial"/>
        </w:rPr>
        <w:t xml:space="preserve">Jen </w:t>
      </w:r>
      <w:proofErr w:type="spellStart"/>
      <w:r w:rsidR="00447C54" w:rsidRPr="00447C54">
        <w:rPr>
          <w:rFonts w:ascii="Arial" w:hAnsi="Arial" w:cs="Arial"/>
        </w:rPr>
        <w:t>Ruggles</w:t>
      </w:r>
      <w:proofErr w:type="spellEnd"/>
    </w:p>
    <w:p w:rsidR="00F2333C" w:rsidRPr="00F2333C" w:rsidRDefault="00F2333C" w:rsidP="00F2333C">
      <w:pPr>
        <w:pBdr>
          <w:top w:val="single" w:sz="4" w:space="1" w:color="auto"/>
          <w:left w:val="single" w:sz="4" w:space="4" w:color="auto"/>
          <w:bottom w:val="single" w:sz="4" w:space="1" w:color="auto"/>
          <w:right w:val="single" w:sz="4" w:space="0" w:color="auto"/>
        </w:pBdr>
        <w:ind w:left="720"/>
        <w:rPr>
          <w:rFonts w:ascii="Arial" w:hAnsi="Arial" w:cs="Arial"/>
        </w:rPr>
      </w:pPr>
      <w:r w:rsidRPr="00F2333C">
        <w:rPr>
          <w:rFonts w:ascii="Arial" w:hAnsi="Arial" w:cs="Arial"/>
        </w:rPr>
        <w:t>2. Proposition 17</w:t>
      </w:r>
      <w:r w:rsidR="00447C54">
        <w:rPr>
          <w:rFonts w:ascii="Arial" w:hAnsi="Arial" w:cs="Arial"/>
        </w:rPr>
        <w:t xml:space="preserve"> - </w:t>
      </w:r>
      <w:r w:rsidR="00447C54">
        <w:rPr>
          <w:rFonts w:ascii="Arial" w:hAnsi="Arial" w:cs="Arial"/>
        </w:rPr>
        <w:t>Monorail Taxes</w:t>
      </w:r>
    </w:p>
    <w:p w:rsidR="00F2333C" w:rsidRPr="00F2333C" w:rsidRDefault="00F2333C" w:rsidP="00F2333C">
      <w:pPr>
        <w:pBdr>
          <w:top w:val="single" w:sz="4" w:space="1" w:color="auto"/>
          <w:left w:val="single" w:sz="4" w:space="4" w:color="auto"/>
          <w:bottom w:val="single" w:sz="4" w:space="1" w:color="auto"/>
          <w:right w:val="single" w:sz="4" w:space="0" w:color="auto"/>
        </w:pBdr>
        <w:ind w:left="720"/>
        <w:rPr>
          <w:rFonts w:ascii="Arial" w:hAnsi="Arial" w:cs="Arial"/>
        </w:rPr>
      </w:pPr>
      <w:r w:rsidRPr="00F2333C">
        <w:rPr>
          <w:rFonts w:ascii="Arial" w:hAnsi="Arial" w:cs="Arial"/>
        </w:rPr>
        <w:tab/>
        <w:t>F. Yes</w:t>
      </w:r>
    </w:p>
    <w:p w:rsidR="00F2333C" w:rsidRPr="00F2333C" w:rsidRDefault="00F2333C" w:rsidP="00F2333C">
      <w:pPr>
        <w:pBdr>
          <w:top w:val="single" w:sz="4" w:space="1" w:color="auto"/>
          <w:left w:val="single" w:sz="4" w:space="4" w:color="auto"/>
          <w:bottom w:val="single" w:sz="4" w:space="1" w:color="auto"/>
          <w:right w:val="single" w:sz="4" w:space="0" w:color="auto"/>
        </w:pBdr>
        <w:ind w:left="720"/>
        <w:rPr>
          <w:rFonts w:ascii="Arial" w:hAnsi="Arial" w:cs="Arial"/>
        </w:rPr>
      </w:pPr>
      <w:r w:rsidRPr="00F2333C">
        <w:rPr>
          <w:rFonts w:ascii="Arial" w:hAnsi="Arial" w:cs="Arial"/>
        </w:rPr>
        <w:tab/>
        <w:t>G. No</w:t>
      </w:r>
    </w:p>
    <w:p w:rsidR="00F2333C" w:rsidRPr="00F2333C" w:rsidRDefault="00F2333C" w:rsidP="00F2333C">
      <w:pPr>
        <w:pBdr>
          <w:top w:val="single" w:sz="4" w:space="1" w:color="auto"/>
          <w:left w:val="single" w:sz="4" w:space="4" w:color="auto"/>
          <w:bottom w:val="single" w:sz="4" w:space="1" w:color="auto"/>
          <w:right w:val="single" w:sz="4" w:space="0" w:color="auto"/>
        </w:pBdr>
        <w:ind w:left="720"/>
        <w:rPr>
          <w:rFonts w:ascii="Arial" w:hAnsi="Arial" w:cs="Arial"/>
        </w:rPr>
      </w:pPr>
      <w:r w:rsidRPr="00F2333C">
        <w:rPr>
          <w:rFonts w:ascii="Arial" w:hAnsi="Arial" w:cs="Arial"/>
        </w:rPr>
        <w:t>3. Measure 1</w:t>
      </w:r>
      <w:r w:rsidR="00447C54">
        <w:rPr>
          <w:rFonts w:ascii="Arial" w:hAnsi="Arial" w:cs="Arial"/>
        </w:rPr>
        <w:t xml:space="preserve"> – County Park Funding</w:t>
      </w:r>
    </w:p>
    <w:p w:rsidR="00F2333C" w:rsidRPr="00F2333C" w:rsidRDefault="00F2333C" w:rsidP="00F2333C">
      <w:pPr>
        <w:pBdr>
          <w:top w:val="single" w:sz="4" w:space="1" w:color="auto"/>
          <w:left w:val="single" w:sz="4" w:space="4" w:color="auto"/>
          <w:bottom w:val="single" w:sz="4" w:space="1" w:color="auto"/>
          <w:right w:val="single" w:sz="4" w:space="0" w:color="auto"/>
        </w:pBdr>
        <w:ind w:left="720"/>
        <w:rPr>
          <w:rFonts w:ascii="Arial" w:hAnsi="Arial" w:cs="Arial"/>
        </w:rPr>
      </w:pPr>
      <w:r w:rsidRPr="00F2333C">
        <w:rPr>
          <w:rFonts w:ascii="Arial" w:hAnsi="Arial" w:cs="Arial"/>
        </w:rPr>
        <w:tab/>
        <w:t>H. Yes</w:t>
      </w:r>
    </w:p>
    <w:p w:rsidR="00F2333C" w:rsidRPr="00F2333C" w:rsidRDefault="00F2333C" w:rsidP="00F2333C">
      <w:pPr>
        <w:pBdr>
          <w:top w:val="single" w:sz="4" w:space="1" w:color="auto"/>
          <w:left w:val="single" w:sz="4" w:space="4" w:color="auto"/>
          <w:bottom w:val="single" w:sz="4" w:space="1" w:color="auto"/>
          <w:right w:val="single" w:sz="4" w:space="0" w:color="auto"/>
        </w:pBdr>
        <w:ind w:left="720"/>
        <w:rPr>
          <w:rFonts w:ascii="Arial" w:hAnsi="Arial" w:cs="Arial"/>
        </w:rPr>
      </w:pPr>
      <w:r w:rsidRPr="00F2333C">
        <w:rPr>
          <w:rFonts w:ascii="Arial" w:hAnsi="Arial" w:cs="Arial"/>
        </w:rPr>
        <w:tab/>
        <w:t>I. No</w:t>
      </w:r>
    </w:p>
    <w:p w:rsidR="00F2333C" w:rsidRPr="00F2333C" w:rsidRDefault="00F2333C" w:rsidP="00F2333C">
      <w:pPr>
        <w:pBdr>
          <w:top w:val="single" w:sz="4" w:space="1" w:color="auto"/>
          <w:left w:val="single" w:sz="4" w:space="4" w:color="auto"/>
          <w:bottom w:val="single" w:sz="4" w:space="1" w:color="auto"/>
          <w:right w:val="single" w:sz="4" w:space="0" w:color="auto"/>
        </w:pBdr>
        <w:ind w:left="720"/>
        <w:rPr>
          <w:rFonts w:ascii="Arial" w:hAnsi="Arial" w:cs="Arial"/>
        </w:rPr>
      </w:pPr>
      <w:r w:rsidRPr="00F2333C">
        <w:rPr>
          <w:rFonts w:ascii="Arial" w:hAnsi="Arial" w:cs="Arial"/>
        </w:rPr>
        <w:t>4.</w:t>
      </w:r>
      <w:r w:rsidR="00447C54">
        <w:rPr>
          <w:rFonts w:ascii="Arial" w:hAnsi="Arial" w:cs="Arial"/>
        </w:rPr>
        <w:t xml:space="preserve"> </w:t>
      </w:r>
      <w:r w:rsidRPr="00F2333C">
        <w:rPr>
          <w:rFonts w:ascii="Arial" w:hAnsi="Arial" w:cs="Arial"/>
        </w:rPr>
        <w:t>Measure 2</w:t>
      </w:r>
      <w:r w:rsidR="00447C54">
        <w:rPr>
          <w:rFonts w:ascii="Arial" w:hAnsi="Arial" w:cs="Arial"/>
        </w:rPr>
        <w:t xml:space="preserve"> – By Law Changes</w:t>
      </w:r>
    </w:p>
    <w:p w:rsidR="00F2333C" w:rsidRPr="00F2333C" w:rsidRDefault="00F2333C" w:rsidP="00F2333C">
      <w:pPr>
        <w:pBdr>
          <w:top w:val="single" w:sz="4" w:space="1" w:color="auto"/>
          <w:left w:val="single" w:sz="4" w:space="4" w:color="auto"/>
          <w:bottom w:val="single" w:sz="4" w:space="1" w:color="auto"/>
          <w:right w:val="single" w:sz="4" w:space="0" w:color="auto"/>
        </w:pBdr>
        <w:ind w:left="720"/>
        <w:rPr>
          <w:rFonts w:ascii="Arial" w:hAnsi="Arial" w:cs="Arial"/>
        </w:rPr>
      </w:pPr>
      <w:r w:rsidRPr="00F2333C">
        <w:rPr>
          <w:rFonts w:ascii="Arial" w:hAnsi="Arial" w:cs="Arial"/>
        </w:rPr>
        <w:tab/>
        <w:t>J. Yes</w:t>
      </w:r>
    </w:p>
    <w:p w:rsidR="00F2333C" w:rsidRPr="00F2333C" w:rsidRDefault="00F2333C" w:rsidP="00F2333C">
      <w:pPr>
        <w:pBdr>
          <w:top w:val="single" w:sz="4" w:space="1" w:color="auto"/>
          <w:left w:val="single" w:sz="4" w:space="4" w:color="auto"/>
          <w:bottom w:val="single" w:sz="4" w:space="1" w:color="auto"/>
          <w:right w:val="single" w:sz="4" w:space="0" w:color="auto"/>
        </w:pBdr>
        <w:ind w:left="720"/>
        <w:rPr>
          <w:rFonts w:ascii="Arial" w:hAnsi="Arial" w:cs="Arial"/>
        </w:rPr>
      </w:pPr>
      <w:r w:rsidRPr="00F2333C">
        <w:rPr>
          <w:rFonts w:ascii="Arial" w:hAnsi="Arial" w:cs="Arial"/>
        </w:rPr>
        <w:tab/>
        <w:t>K. No</w:t>
      </w:r>
    </w:p>
    <w:p w:rsidR="00F2333C" w:rsidRDefault="00F2333C"/>
    <w:p w:rsidR="00F2333C" w:rsidRDefault="00F2333C">
      <w:r>
        <w:t xml:space="preserve">After submitting their ballot, every voter receives a receipt that has a unique ID number and a record of their voting selections. For example, a voter that submits a ballot for Billy </w:t>
      </w:r>
      <w:proofErr w:type="spellStart"/>
      <w:r>
        <w:t>Kenoi</w:t>
      </w:r>
      <w:proofErr w:type="spellEnd"/>
      <w:r>
        <w:t xml:space="preserve">, </w:t>
      </w:r>
      <w:r w:rsidR="00447C54">
        <w:t xml:space="preserve">Jen </w:t>
      </w:r>
      <w:proofErr w:type="spellStart"/>
      <w:r w:rsidR="00447C54">
        <w:t>Ruggles</w:t>
      </w:r>
      <w:proofErr w:type="spellEnd"/>
      <w:r>
        <w:t>, Yes on Proposition 17, No on Measure 1, and Yes on Measure 2 might get a receipt with</w:t>
      </w:r>
    </w:p>
    <w:p w:rsidR="00F2333C" w:rsidRDefault="00F2333C">
      <w:r>
        <w:t>ID 4925   :   BDFIJ</w:t>
      </w:r>
    </w:p>
    <w:p w:rsidR="00F2333C" w:rsidRDefault="00F2333C"/>
    <w:p w:rsidR="00F2333C" w:rsidRDefault="00F2333C">
      <w:r>
        <w:t xml:space="preserve">The next day, the county posts all the votes on their web page sorted by ID number. This allows a voter to confirm their submission and allows anyone to count the vote totals for themselves. </w:t>
      </w:r>
      <w:r w:rsidR="00DC3C76">
        <w:t>A sample list for the sample ballot is shown below:</w:t>
      </w:r>
    </w:p>
    <w:p w:rsidR="00DC3C76" w:rsidRDefault="00DC3C76"/>
    <w:tbl>
      <w:tblPr>
        <w:tblStyle w:val="TableGrid"/>
        <w:tblW w:w="0" w:type="auto"/>
        <w:tblInd w:w="3102" w:type="dxa"/>
        <w:tblLook w:val="04A0" w:firstRow="1" w:lastRow="0" w:firstColumn="1" w:lastColumn="0" w:noHBand="0" w:noVBand="1"/>
      </w:tblPr>
      <w:tblGrid>
        <w:gridCol w:w="1368"/>
        <w:gridCol w:w="1800"/>
      </w:tblGrid>
      <w:tr w:rsidR="00DC3C76" w:rsidTr="00B66F98">
        <w:tc>
          <w:tcPr>
            <w:tcW w:w="1368" w:type="dxa"/>
            <w:shd w:val="clear" w:color="auto" w:fill="BFBFBF" w:themeFill="background1" w:themeFillShade="BF"/>
          </w:tcPr>
          <w:p w:rsidR="00DC3C76" w:rsidRDefault="00DC3C76">
            <w:r>
              <w:t>ID</w:t>
            </w:r>
          </w:p>
        </w:tc>
        <w:tc>
          <w:tcPr>
            <w:tcW w:w="1800" w:type="dxa"/>
            <w:shd w:val="clear" w:color="auto" w:fill="BFBFBF" w:themeFill="background1" w:themeFillShade="BF"/>
          </w:tcPr>
          <w:p w:rsidR="00DC3C76" w:rsidRDefault="00DC3C76">
            <w:r>
              <w:t>VOTE</w:t>
            </w:r>
          </w:p>
        </w:tc>
      </w:tr>
      <w:tr w:rsidR="00DC3C76" w:rsidTr="00B66F98">
        <w:tc>
          <w:tcPr>
            <w:tcW w:w="1368" w:type="dxa"/>
          </w:tcPr>
          <w:p w:rsidR="00DC3C76" w:rsidRDefault="00DC3C76">
            <w:r>
              <w:t>4925</w:t>
            </w:r>
          </w:p>
        </w:tc>
        <w:tc>
          <w:tcPr>
            <w:tcW w:w="1800" w:type="dxa"/>
          </w:tcPr>
          <w:p w:rsidR="00DC3C76" w:rsidRDefault="00DC3C76">
            <w:r>
              <w:t>BDFIJ</w:t>
            </w:r>
          </w:p>
        </w:tc>
      </w:tr>
      <w:tr w:rsidR="00DC3C76" w:rsidTr="00B66F98">
        <w:tc>
          <w:tcPr>
            <w:tcW w:w="1368" w:type="dxa"/>
          </w:tcPr>
          <w:p w:rsidR="00DC3C76" w:rsidRDefault="00DC3C76">
            <w:r>
              <w:t>4926</w:t>
            </w:r>
          </w:p>
        </w:tc>
        <w:tc>
          <w:tcPr>
            <w:tcW w:w="1800" w:type="dxa"/>
          </w:tcPr>
          <w:p w:rsidR="00DC3C76" w:rsidRDefault="00DC3C76">
            <w:r>
              <w:t>ACFHJ</w:t>
            </w:r>
          </w:p>
        </w:tc>
      </w:tr>
      <w:tr w:rsidR="00DC3C76" w:rsidTr="00B66F98">
        <w:tc>
          <w:tcPr>
            <w:tcW w:w="1368" w:type="dxa"/>
          </w:tcPr>
          <w:p w:rsidR="00DC3C76" w:rsidRDefault="00DC3C76">
            <w:r>
              <w:t>4928</w:t>
            </w:r>
          </w:p>
        </w:tc>
        <w:tc>
          <w:tcPr>
            <w:tcW w:w="1800" w:type="dxa"/>
          </w:tcPr>
          <w:p w:rsidR="00DC3C76" w:rsidRDefault="00DC3C76">
            <w:r>
              <w:t>BCGHK</w:t>
            </w:r>
          </w:p>
        </w:tc>
      </w:tr>
      <w:tr w:rsidR="00DC3C76" w:rsidTr="00B66F98">
        <w:tc>
          <w:tcPr>
            <w:tcW w:w="1368" w:type="dxa"/>
          </w:tcPr>
          <w:p w:rsidR="00DC3C76" w:rsidRDefault="00DC3C76">
            <w:r>
              <w:t>4929</w:t>
            </w:r>
          </w:p>
        </w:tc>
        <w:tc>
          <w:tcPr>
            <w:tcW w:w="1800" w:type="dxa"/>
          </w:tcPr>
          <w:p w:rsidR="00DC3C76" w:rsidRDefault="00DC3C76">
            <w:r>
              <w:t>ADGHJ</w:t>
            </w:r>
          </w:p>
        </w:tc>
      </w:tr>
      <w:tr w:rsidR="00DC3C76" w:rsidTr="00B66F98">
        <w:tc>
          <w:tcPr>
            <w:tcW w:w="1368" w:type="dxa"/>
          </w:tcPr>
          <w:p w:rsidR="00DC3C76" w:rsidRDefault="00DC3C76">
            <w:r>
              <w:t>4930</w:t>
            </w:r>
          </w:p>
        </w:tc>
        <w:tc>
          <w:tcPr>
            <w:tcW w:w="1800" w:type="dxa"/>
          </w:tcPr>
          <w:p w:rsidR="00DC3C76" w:rsidRDefault="00DC3C76">
            <w:r>
              <w:t>BEGIK</w:t>
            </w:r>
          </w:p>
        </w:tc>
      </w:tr>
    </w:tbl>
    <w:p w:rsidR="00DC3C76" w:rsidRDefault="00DC3C76"/>
    <w:p w:rsidR="0032006A" w:rsidRDefault="0032006A">
      <w:r>
        <w:t xml:space="preserve">In this assignment, you will write a program that will read the </w:t>
      </w:r>
      <w:r w:rsidR="007E2C98">
        <w:t xml:space="preserve">ballot and the </w:t>
      </w:r>
      <w:r>
        <w:t xml:space="preserve">posted list from </w:t>
      </w:r>
      <w:r w:rsidR="007E2C98">
        <w:t>separate</w:t>
      </w:r>
      <w:r>
        <w:t xml:space="preserve"> file</w:t>
      </w:r>
      <w:r w:rsidR="007E2C98">
        <w:t>s</w:t>
      </w:r>
      <w:r>
        <w:t xml:space="preserve">. </w:t>
      </w:r>
    </w:p>
    <w:p w:rsidR="00801B9E" w:rsidRDefault="00801B9E"/>
    <w:p w:rsidR="00801B9E" w:rsidRDefault="00801B9E">
      <w:r>
        <w:t xml:space="preserve">The </w:t>
      </w:r>
      <w:r w:rsidR="007E2C98">
        <w:t xml:space="preserve">ballot </w:t>
      </w:r>
      <w:r>
        <w:t>file will be structured in the following manner. The first line of the file will contain the number of categories. For each category, the file will contain the number of choices for that category, the name of the category and the choices for that category. The end of the ballot information will be marked by a 0.</w:t>
      </w:r>
    </w:p>
    <w:p w:rsidR="00801B9E" w:rsidRDefault="00801B9E"/>
    <w:p w:rsidR="00801B9E" w:rsidRDefault="00801B9E">
      <w:r>
        <w:t xml:space="preserve">The next </w:t>
      </w:r>
      <w:r w:rsidR="007E2C98">
        <w:t>file will contain the votes for the election</w:t>
      </w:r>
      <w:r>
        <w:t xml:space="preserve">. </w:t>
      </w:r>
      <w:r w:rsidR="007E2C98">
        <w:t xml:space="preserve">Each line will contain a voter id followed by a recordation of the votes. </w:t>
      </w:r>
    </w:p>
    <w:p w:rsidR="0032006A" w:rsidRDefault="0032006A"/>
    <w:p w:rsidR="0032006A" w:rsidRDefault="007E2C98">
      <w:r>
        <w:t xml:space="preserve">In terms of structure, your program should have a class named VOTER that stores an individual’s voting record. </w:t>
      </w:r>
      <w:r w:rsidR="003A0FF1">
        <w:t xml:space="preserve"> </w:t>
      </w:r>
      <w:r w:rsidR="00B66F98">
        <w:t>At a minimum, t</w:t>
      </w:r>
      <w:r>
        <w:t xml:space="preserve">he class should have the following </w:t>
      </w:r>
      <w:r w:rsidR="003A0FF1">
        <w:t>components</w:t>
      </w:r>
      <w:r>
        <w:t>:</w:t>
      </w:r>
    </w:p>
    <w:p w:rsidR="003A0FF1" w:rsidRDefault="003A0FF1"/>
    <w:p w:rsidR="007E2C98" w:rsidRDefault="007E2C98" w:rsidP="00357D1E">
      <w:pPr>
        <w:pStyle w:val="ListParagraph"/>
        <w:numPr>
          <w:ilvl w:val="0"/>
          <w:numId w:val="4"/>
        </w:numPr>
        <w:pBdr>
          <w:top w:val="single" w:sz="4" w:space="1" w:color="000000" w:themeColor="text1"/>
          <w:left w:val="single" w:sz="4" w:space="4" w:color="000000" w:themeColor="text1"/>
          <w:bottom w:val="single" w:sz="4" w:space="1" w:color="000000" w:themeColor="text1"/>
          <w:right w:val="single" w:sz="4" w:space="4" w:color="000000" w:themeColor="text1"/>
        </w:pBdr>
      </w:pPr>
      <w:r>
        <w:t>A dynamic array to store the votes for the user</w:t>
      </w:r>
      <w:r w:rsidR="00B66F98">
        <w:t>.</w:t>
      </w:r>
    </w:p>
    <w:p w:rsidR="007E2C98" w:rsidRDefault="007E2C98" w:rsidP="00357D1E">
      <w:pPr>
        <w:pStyle w:val="ListParagraph"/>
        <w:numPr>
          <w:ilvl w:val="0"/>
          <w:numId w:val="4"/>
        </w:numPr>
        <w:pBdr>
          <w:top w:val="single" w:sz="4" w:space="1" w:color="000000" w:themeColor="text1"/>
          <w:left w:val="single" w:sz="4" w:space="4" w:color="000000" w:themeColor="text1"/>
          <w:bottom w:val="single" w:sz="4" w:space="1" w:color="000000" w:themeColor="text1"/>
          <w:right w:val="single" w:sz="4" w:space="4" w:color="000000" w:themeColor="text1"/>
        </w:pBdr>
      </w:pPr>
      <w:r>
        <w:t>A Voter ID</w:t>
      </w:r>
    </w:p>
    <w:p w:rsidR="003A0FF1" w:rsidRDefault="003A0FF1" w:rsidP="00357D1E">
      <w:pPr>
        <w:pStyle w:val="ListParagraph"/>
        <w:numPr>
          <w:ilvl w:val="0"/>
          <w:numId w:val="4"/>
        </w:numPr>
        <w:pBdr>
          <w:top w:val="single" w:sz="4" w:space="1" w:color="000000" w:themeColor="text1"/>
          <w:left w:val="single" w:sz="4" w:space="4" w:color="000000" w:themeColor="text1"/>
          <w:bottom w:val="single" w:sz="4" w:space="1" w:color="000000" w:themeColor="text1"/>
          <w:right w:val="single" w:sz="4" w:space="4" w:color="000000" w:themeColor="text1"/>
        </w:pBdr>
      </w:pPr>
      <w:r>
        <w:t>A default constructor (you may assume there will be no more than 10</w:t>
      </w:r>
      <w:r w:rsidR="00B66F98">
        <w:t>0</w:t>
      </w:r>
      <w:r>
        <w:t xml:space="preserve"> questions per ballot)</w:t>
      </w:r>
    </w:p>
    <w:p w:rsidR="003A0FF1" w:rsidRDefault="003A0FF1" w:rsidP="00357D1E">
      <w:pPr>
        <w:pStyle w:val="ListParagraph"/>
        <w:numPr>
          <w:ilvl w:val="0"/>
          <w:numId w:val="4"/>
        </w:numPr>
        <w:pBdr>
          <w:top w:val="single" w:sz="4" w:space="1" w:color="000000" w:themeColor="text1"/>
          <w:left w:val="single" w:sz="4" w:space="4" w:color="000000" w:themeColor="text1"/>
          <w:bottom w:val="single" w:sz="4" w:space="1" w:color="000000" w:themeColor="text1"/>
          <w:right w:val="single" w:sz="4" w:space="4" w:color="000000" w:themeColor="text1"/>
        </w:pBdr>
      </w:pPr>
      <w:r>
        <w:t>An overloaded constructor that takes the number of votes and a string of votes (e.g. “ACFHJ”)</w:t>
      </w:r>
    </w:p>
    <w:p w:rsidR="003A0FF1" w:rsidRDefault="003A0FF1" w:rsidP="00357D1E">
      <w:pPr>
        <w:pStyle w:val="ListParagraph"/>
        <w:numPr>
          <w:ilvl w:val="0"/>
          <w:numId w:val="4"/>
        </w:numPr>
        <w:pBdr>
          <w:top w:val="single" w:sz="4" w:space="1" w:color="000000" w:themeColor="text1"/>
          <w:left w:val="single" w:sz="4" w:space="4" w:color="000000" w:themeColor="text1"/>
          <w:bottom w:val="single" w:sz="4" w:space="1" w:color="000000" w:themeColor="text1"/>
          <w:right w:val="single" w:sz="4" w:space="4" w:color="000000" w:themeColor="text1"/>
        </w:pBdr>
      </w:pPr>
      <w:proofErr w:type="spellStart"/>
      <w:r>
        <w:t>Accessor</w:t>
      </w:r>
      <w:proofErr w:type="spellEnd"/>
      <w:r>
        <w:t xml:space="preserve"> functions for the member variables</w:t>
      </w:r>
    </w:p>
    <w:p w:rsidR="003A0FF1" w:rsidRDefault="003A0FF1" w:rsidP="00357D1E">
      <w:pPr>
        <w:pStyle w:val="ListParagraph"/>
        <w:numPr>
          <w:ilvl w:val="0"/>
          <w:numId w:val="4"/>
        </w:numPr>
        <w:pBdr>
          <w:top w:val="single" w:sz="4" w:space="1" w:color="000000" w:themeColor="text1"/>
          <w:left w:val="single" w:sz="4" w:space="4" w:color="000000" w:themeColor="text1"/>
          <w:bottom w:val="single" w:sz="4" w:space="1" w:color="000000" w:themeColor="text1"/>
          <w:right w:val="single" w:sz="4" w:space="4" w:color="000000" w:themeColor="text1"/>
        </w:pBdr>
      </w:pPr>
      <w:proofErr w:type="spellStart"/>
      <w:r>
        <w:t>Mutator</w:t>
      </w:r>
      <w:proofErr w:type="spellEnd"/>
      <w:r>
        <w:t xml:space="preserve"> functions for the member variables</w:t>
      </w:r>
    </w:p>
    <w:p w:rsidR="003A0FF1" w:rsidRDefault="003A0FF1" w:rsidP="00357D1E">
      <w:pPr>
        <w:pStyle w:val="ListParagraph"/>
        <w:numPr>
          <w:ilvl w:val="0"/>
          <w:numId w:val="4"/>
        </w:numPr>
        <w:pBdr>
          <w:top w:val="single" w:sz="4" w:space="1" w:color="000000" w:themeColor="text1"/>
          <w:left w:val="single" w:sz="4" w:space="4" w:color="000000" w:themeColor="text1"/>
          <w:bottom w:val="single" w:sz="4" w:space="1" w:color="000000" w:themeColor="text1"/>
          <w:right w:val="single" w:sz="4" w:space="4" w:color="000000" w:themeColor="text1"/>
        </w:pBdr>
      </w:pPr>
      <w:r>
        <w:t>A copy constructor</w:t>
      </w:r>
    </w:p>
    <w:p w:rsidR="003A0FF1" w:rsidRDefault="003A0FF1" w:rsidP="00357D1E">
      <w:pPr>
        <w:pStyle w:val="ListParagraph"/>
        <w:numPr>
          <w:ilvl w:val="0"/>
          <w:numId w:val="4"/>
        </w:numPr>
        <w:pBdr>
          <w:top w:val="single" w:sz="4" w:space="1" w:color="000000" w:themeColor="text1"/>
          <w:left w:val="single" w:sz="4" w:space="4" w:color="000000" w:themeColor="text1"/>
          <w:bottom w:val="single" w:sz="4" w:space="1" w:color="000000" w:themeColor="text1"/>
          <w:right w:val="single" w:sz="4" w:space="4" w:color="000000" w:themeColor="text1"/>
        </w:pBdr>
      </w:pPr>
      <w:r>
        <w:t>A destructor</w:t>
      </w:r>
    </w:p>
    <w:p w:rsidR="003A0FF1" w:rsidRDefault="003A0FF1" w:rsidP="00357D1E">
      <w:pPr>
        <w:pStyle w:val="ListParagraph"/>
        <w:numPr>
          <w:ilvl w:val="0"/>
          <w:numId w:val="4"/>
        </w:numPr>
        <w:pBdr>
          <w:top w:val="single" w:sz="4" w:space="1" w:color="000000" w:themeColor="text1"/>
          <w:left w:val="single" w:sz="4" w:space="4" w:color="000000" w:themeColor="text1"/>
          <w:bottom w:val="single" w:sz="4" w:space="1" w:color="000000" w:themeColor="text1"/>
          <w:right w:val="single" w:sz="4" w:space="4" w:color="000000" w:themeColor="text1"/>
        </w:pBdr>
      </w:pPr>
      <w:r>
        <w:t>An overloaded = operator</w:t>
      </w:r>
    </w:p>
    <w:p w:rsidR="007E2C98" w:rsidRDefault="007E2C98"/>
    <w:p w:rsidR="0032006A" w:rsidRDefault="003A0FF1">
      <w:r>
        <w:t xml:space="preserve">Your program can store </w:t>
      </w:r>
      <w:r w:rsidR="00B66F98">
        <w:t xml:space="preserve">all </w:t>
      </w:r>
      <w:r>
        <w:t>the voters for an election in either a dynamic array or a vector</w:t>
      </w:r>
      <w:r w:rsidR="00B66F98">
        <w:t xml:space="preserve"> inside of the main program</w:t>
      </w:r>
      <w:r>
        <w:t xml:space="preserve">. </w:t>
      </w:r>
    </w:p>
    <w:p w:rsidR="003A0FF1" w:rsidRDefault="003A0FF1"/>
    <w:p w:rsidR="005717C2" w:rsidRDefault="00B66F98">
      <w:r>
        <w:t>In terms of processing, y</w:t>
      </w:r>
      <w:r w:rsidR="003A0FF1">
        <w:t xml:space="preserve">our program should iterate over your chosen data structure to compute the results for the election. </w:t>
      </w:r>
    </w:p>
    <w:p w:rsidR="005717C2" w:rsidRDefault="005717C2"/>
    <w:p w:rsidR="003A0FF1" w:rsidRDefault="00B66F98">
      <w:r>
        <w:t>In particular, y</w:t>
      </w:r>
      <w:r w:rsidR="005717C2">
        <w:t xml:space="preserve">our program </w:t>
      </w:r>
      <w:r w:rsidR="003A0FF1">
        <w:t>should output the choices to a text file for each ballot item, the number of votes received by each choice for that ballot item, and the percentage (to 2 decimal places) for each ballot item. Obviously, this output should be tab delimited.</w:t>
      </w:r>
    </w:p>
    <w:p w:rsidR="005717C2" w:rsidRDefault="005717C2"/>
    <w:p w:rsidR="003A0FF1" w:rsidRDefault="003A0FF1">
      <w:pPr>
        <w:spacing w:after="200" w:line="276" w:lineRule="auto"/>
        <w:rPr>
          <w:rFonts w:asciiTheme="majorHAnsi" w:eastAsiaTheme="majorEastAsia" w:hAnsiTheme="majorHAnsi" w:cstheme="majorBidi"/>
          <w:b/>
          <w:bCs/>
          <w:color w:val="4F81BD" w:themeColor="accent1"/>
          <w:sz w:val="26"/>
          <w:szCs w:val="26"/>
        </w:rPr>
      </w:pPr>
      <w:r>
        <w:br w:type="page"/>
      </w:r>
    </w:p>
    <w:p w:rsidR="00DC3C76" w:rsidRDefault="00DC3C76" w:rsidP="0032006A">
      <w:pPr>
        <w:pStyle w:val="Heading2"/>
      </w:pPr>
      <w:r>
        <w:lastRenderedPageBreak/>
        <w:t>Step 1 – Understand the Problem (5 Points)</w:t>
      </w:r>
    </w:p>
    <w:p w:rsidR="0032006A" w:rsidRDefault="00DC3C76" w:rsidP="0032006A">
      <w:r>
        <w:t xml:space="preserve">Tally the votes from the sample ballot on page 1 to fill in the following tables. </w:t>
      </w:r>
      <w:r w:rsidR="00B66F98">
        <w:t xml:space="preserve">Submit the results for your election along with your program plan. </w:t>
      </w:r>
    </w:p>
    <w:p w:rsidR="0032006A" w:rsidRPr="0032006A" w:rsidRDefault="0032006A" w:rsidP="005717C2">
      <w:pPr>
        <w:pStyle w:val="Subtitle"/>
        <w:spacing w:after="60"/>
        <w:jc w:val="center"/>
        <w:rPr>
          <w:rStyle w:val="Emphasis"/>
        </w:rPr>
      </w:pPr>
      <w:r w:rsidRPr="0032006A">
        <w:rPr>
          <w:rStyle w:val="Emphasis"/>
        </w:rPr>
        <w:t>Mayoral Election</w:t>
      </w:r>
    </w:p>
    <w:tbl>
      <w:tblPr>
        <w:tblStyle w:val="TableGrid"/>
        <w:tblW w:w="0" w:type="auto"/>
        <w:tblInd w:w="2009" w:type="dxa"/>
        <w:tblLook w:val="04A0" w:firstRow="1" w:lastRow="0" w:firstColumn="1" w:lastColumn="0" w:noHBand="0" w:noVBand="1"/>
      </w:tblPr>
      <w:tblGrid>
        <w:gridCol w:w="2178"/>
        <w:gridCol w:w="1609"/>
        <w:gridCol w:w="1631"/>
      </w:tblGrid>
      <w:tr w:rsidR="0032006A" w:rsidTr="005717C2">
        <w:tc>
          <w:tcPr>
            <w:tcW w:w="2178" w:type="dxa"/>
            <w:shd w:val="clear" w:color="auto" w:fill="BFBFBF" w:themeFill="background1" w:themeFillShade="BF"/>
          </w:tcPr>
          <w:p w:rsidR="0032006A" w:rsidRDefault="0032006A" w:rsidP="003A0FF1">
            <w:r>
              <w:t>Choice</w:t>
            </w:r>
          </w:p>
        </w:tc>
        <w:tc>
          <w:tcPr>
            <w:tcW w:w="1609" w:type="dxa"/>
            <w:shd w:val="clear" w:color="auto" w:fill="BFBFBF" w:themeFill="background1" w:themeFillShade="BF"/>
          </w:tcPr>
          <w:p w:rsidR="0032006A" w:rsidRDefault="0032006A" w:rsidP="003A0FF1">
            <w:r>
              <w:t>Number of Votes</w:t>
            </w:r>
          </w:p>
        </w:tc>
        <w:tc>
          <w:tcPr>
            <w:tcW w:w="1631" w:type="dxa"/>
            <w:shd w:val="clear" w:color="auto" w:fill="BFBFBF" w:themeFill="background1" w:themeFillShade="BF"/>
          </w:tcPr>
          <w:p w:rsidR="0032006A" w:rsidRDefault="0032006A" w:rsidP="003A0FF1">
            <w:r>
              <w:t>Percentage</w:t>
            </w:r>
          </w:p>
        </w:tc>
      </w:tr>
      <w:tr w:rsidR="0032006A" w:rsidTr="005717C2">
        <w:tc>
          <w:tcPr>
            <w:tcW w:w="2178" w:type="dxa"/>
          </w:tcPr>
          <w:p w:rsidR="0032006A" w:rsidRDefault="00447C54" w:rsidP="003A0FF1">
            <w:r>
              <w:t>Rob Ford</w:t>
            </w:r>
          </w:p>
        </w:tc>
        <w:tc>
          <w:tcPr>
            <w:tcW w:w="1609" w:type="dxa"/>
          </w:tcPr>
          <w:p w:rsidR="0032006A" w:rsidRDefault="0032006A" w:rsidP="003A0FF1"/>
        </w:tc>
        <w:tc>
          <w:tcPr>
            <w:tcW w:w="1631" w:type="dxa"/>
          </w:tcPr>
          <w:p w:rsidR="0032006A" w:rsidRDefault="0032006A" w:rsidP="003A0FF1"/>
        </w:tc>
      </w:tr>
      <w:tr w:rsidR="0032006A" w:rsidTr="005717C2">
        <w:tc>
          <w:tcPr>
            <w:tcW w:w="2178" w:type="dxa"/>
          </w:tcPr>
          <w:p w:rsidR="0032006A" w:rsidRDefault="0032006A" w:rsidP="003A0FF1">
            <w:r>
              <w:t xml:space="preserve">Billy </w:t>
            </w:r>
            <w:proofErr w:type="spellStart"/>
            <w:r>
              <w:t>Kenoi</w:t>
            </w:r>
            <w:proofErr w:type="spellEnd"/>
          </w:p>
        </w:tc>
        <w:tc>
          <w:tcPr>
            <w:tcW w:w="1609" w:type="dxa"/>
          </w:tcPr>
          <w:p w:rsidR="0032006A" w:rsidRDefault="0032006A" w:rsidP="003A0FF1"/>
        </w:tc>
        <w:tc>
          <w:tcPr>
            <w:tcW w:w="1631" w:type="dxa"/>
          </w:tcPr>
          <w:p w:rsidR="0032006A" w:rsidRDefault="0032006A" w:rsidP="003A0FF1"/>
        </w:tc>
      </w:tr>
    </w:tbl>
    <w:p w:rsidR="0032006A" w:rsidRPr="0032006A" w:rsidRDefault="0032006A" w:rsidP="005717C2">
      <w:pPr>
        <w:pStyle w:val="Subtitle"/>
        <w:spacing w:after="60"/>
        <w:jc w:val="center"/>
        <w:rPr>
          <w:rStyle w:val="Emphasis"/>
        </w:rPr>
      </w:pPr>
      <w:r w:rsidRPr="0032006A">
        <w:rPr>
          <w:rStyle w:val="Emphasis"/>
        </w:rPr>
        <w:t>County Council</w:t>
      </w:r>
    </w:p>
    <w:tbl>
      <w:tblPr>
        <w:tblStyle w:val="TableGrid"/>
        <w:tblW w:w="0" w:type="auto"/>
        <w:tblInd w:w="1983" w:type="dxa"/>
        <w:tblLook w:val="04A0" w:firstRow="1" w:lastRow="0" w:firstColumn="1" w:lastColumn="0" w:noHBand="0" w:noVBand="1"/>
      </w:tblPr>
      <w:tblGrid>
        <w:gridCol w:w="2178"/>
        <w:gridCol w:w="1609"/>
        <w:gridCol w:w="1631"/>
      </w:tblGrid>
      <w:tr w:rsidR="0032006A" w:rsidTr="005717C2">
        <w:tc>
          <w:tcPr>
            <w:tcW w:w="2178" w:type="dxa"/>
            <w:shd w:val="clear" w:color="auto" w:fill="BFBFBF" w:themeFill="background1" w:themeFillShade="BF"/>
          </w:tcPr>
          <w:p w:rsidR="0032006A" w:rsidRDefault="0032006A" w:rsidP="003A0FF1">
            <w:r>
              <w:t>Choice</w:t>
            </w:r>
          </w:p>
        </w:tc>
        <w:tc>
          <w:tcPr>
            <w:tcW w:w="1609" w:type="dxa"/>
            <w:shd w:val="clear" w:color="auto" w:fill="BFBFBF" w:themeFill="background1" w:themeFillShade="BF"/>
          </w:tcPr>
          <w:p w:rsidR="0032006A" w:rsidRDefault="0032006A" w:rsidP="003A0FF1">
            <w:r>
              <w:t>Number of Votes</w:t>
            </w:r>
          </w:p>
        </w:tc>
        <w:tc>
          <w:tcPr>
            <w:tcW w:w="1631" w:type="dxa"/>
            <w:shd w:val="clear" w:color="auto" w:fill="BFBFBF" w:themeFill="background1" w:themeFillShade="BF"/>
          </w:tcPr>
          <w:p w:rsidR="0032006A" w:rsidRDefault="0032006A" w:rsidP="003A0FF1">
            <w:r>
              <w:t>Percentage</w:t>
            </w:r>
          </w:p>
        </w:tc>
      </w:tr>
      <w:tr w:rsidR="0032006A" w:rsidTr="005717C2">
        <w:tc>
          <w:tcPr>
            <w:tcW w:w="2178" w:type="dxa"/>
          </w:tcPr>
          <w:p w:rsidR="0032006A" w:rsidRDefault="00447C54" w:rsidP="003A0FF1">
            <w:r>
              <w:t>Valerie T. Poindexter</w:t>
            </w:r>
          </w:p>
        </w:tc>
        <w:tc>
          <w:tcPr>
            <w:tcW w:w="1609" w:type="dxa"/>
          </w:tcPr>
          <w:p w:rsidR="0032006A" w:rsidRDefault="0032006A" w:rsidP="003A0FF1"/>
        </w:tc>
        <w:tc>
          <w:tcPr>
            <w:tcW w:w="1631" w:type="dxa"/>
          </w:tcPr>
          <w:p w:rsidR="0032006A" w:rsidRDefault="0032006A" w:rsidP="003A0FF1"/>
        </w:tc>
      </w:tr>
      <w:tr w:rsidR="0032006A" w:rsidTr="005717C2">
        <w:tc>
          <w:tcPr>
            <w:tcW w:w="2178" w:type="dxa"/>
          </w:tcPr>
          <w:p w:rsidR="0032006A" w:rsidRDefault="00447C54" w:rsidP="003A0FF1">
            <w:r>
              <w:t>Aaron Chung</w:t>
            </w:r>
          </w:p>
        </w:tc>
        <w:tc>
          <w:tcPr>
            <w:tcW w:w="1609" w:type="dxa"/>
          </w:tcPr>
          <w:p w:rsidR="0032006A" w:rsidRDefault="0032006A" w:rsidP="003A0FF1"/>
        </w:tc>
        <w:tc>
          <w:tcPr>
            <w:tcW w:w="1631" w:type="dxa"/>
          </w:tcPr>
          <w:p w:rsidR="0032006A" w:rsidRDefault="0032006A" w:rsidP="003A0FF1"/>
        </w:tc>
      </w:tr>
      <w:tr w:rsidR="0032006A" w:rsidTr="005717C2">
        <w:tc>
          <w:tcPr>
            <w:tcW w:w="2178" w:type="dxa"/>
          </w:tcPr>
          <w:p w:rsidR="0032006A" w:rsidRDefault="00447C54" w:rsidP="003A0FF1">
            <w:r>
              <w:t xml:space="preserve">Jen </w:t>
            </w:r>
            <w:proofErr w:type="spellStart"/>
            <w:r>
              <w:t>Ruggles</w:t>
            </w:r>
            <w:proofErr w:type="spellEnd"/>
          </w:p>
        </w:tc>
        <w:tc>
          <w:tcPr>
            <w:tcW w:w="1609" w:type="dxa"/>
          </w:tcPr>
          <w:p w:rsidR="0032006A" w:rsidRDefault="0032006A" w:rsidP="003A0FF1"/>
        </w:tc>
        <w:tc>
          <w:tcPr>
            <w:tcW w:w="1631" w:type="dxa"/>
          </w:tcPr>
          <w:p w:rsidR="0032006A" w:rsidRDefault="0032006A" w:rsidP="003A0FF1"/>
        </w:tc>
      </w:tr>
    </w:tbl>
    <w:p w:rsidR="0032006A" w:rsidRPr="0032006A" w:rsidRDefault="0032006A" w:rsidP="005717C2">
      <w:pPr>
        <w:pStyle w:val="Subtitle"/>
        <w:spacing w:after="60"/>
        <w:jc w:val="center"/>
        <w:rPr>
          <w:rStyle w:val="Emphasis"/>
        </w:rPr>
      </w:pPr>
      <w:r>
        <w:rPr>
          <w:rStyle w:val="Emphasis"/>
        </w:rPr>
        <w:t>Proposition 17</w:t>
      </w:r>
    </w:p>
    <w:tbl>
      <w:tblPr>
        <w:tblStyle w:val="TableGrid"/>
        <w:tblW w:w="0" w:type="auto"/>
        <w:tblInd w:w="1983" w:type="dxa"/>
        <w:tblLook w:val="04A0" w:firstRow="1" w:lastRow="0" w:firstColumn="1" w:lastColumn="0" w:noHBand="0" w:noVBand="1"/>
      </w:tblPr>
      <w:tblGrid>
        <w:gridCol w:w="2178"/>
        <w:gridCol w:w="1609"/>
        <w:gridCol w:w="1631"/>
      </w:tblGrid>
      <w:tr w:rsidR="0032006A" w:rsidTr="005717C2">
        <w:tc>
          <w:tcPr>
            <w:tcW w:w="2178" w:type="dxa"/>
            <w:shd w:val="clear" w:color="auto" w:fill="BFBFBF" w:themeFill="background1" w:themeFillShade="BF"/>
          </w:tcPr>
          <w:p w:rsidR="0032006A" w:rsidRDefault="0032006A" w:rsidP="003A0FF1">
            <w:r>
              <w:t>Choice</w:t>
            </w:r>
          </w:p>
        </w:tc>
        <w:tc>
          <w:tcPr>
            <w:tcW w:w="1609" w:type="dxa"/>
            <w:shd w:val="clear" w:color="auto" w:fill="BFBFBF" w:themeFill="background1" w:themeFillShade="BF"/>
          </w:tcPr>
          <w:p w:rsidR="0032006A" w:rsidRDefault="0032006A" w:rsidP="003A0FF1">
            <w:r>
              <w:t>Number of Votes</w:t>
            </w:r>
          </w:p>
        </w:tc>
        <w:tc>
          <w:tcPr>
            <w:tcW w:w="1631" w:type="dxa"/>
            <w:shd w:val="clear" w:color="auto" w:fill="BFBFBF" w:themeFill="background1" w:themeFillShade="BF"/>
          </w:tcPr>
          <w:p w:rsidR="0032006A" w:rsidRDefault="0032006A" w:rsidP="003A0FF1">
            <w:r>
              <w:t>Percentage</w:t>
            </w:r>
          </w:p>
        </w:tc>
      </w:tr>
      <w:tr w:rsidR="0032006A" w:rsidTr="005717C2">
        <w:tc>
          <w:tcPr>
            <w:tcW w:w="2178" w:type="dxa"/>
          </w:tcPr>
          <w:p w:rsidR="0032006A" w:rsidRDefault="0032006A" w:rsidP="003A0FF1">
            <w:r>
              <w:t>Yes</w:t>
            </w:r>
          </w:p>
        </w:tc>
        <w:tc>
          <w:tcPr>
            <w:tcW w:w="1609" w:type="dxa"/>
          </w:tcPr>
          <w:p w:rsidR="0032006A" w:rsidRDefault="0032006A" w:rsidP="003A0FF1"/>
        </w:tc>
        <w:tc>
          <w:tcPr>
            <w:tcW w:w="1631" w:type="dxa"/>
          </w:tcPr>
          <w:p w:rsidR="0032006A" w:rsidRDefault="0032006A" w:rsidP="003A0FF1"/>
        </w:tc>
      </w:tr>
      <w:tr w:rsidR="0032006A" w:rsidTr="005717C2">
        <w:tc>
          <w:tcPr>
            <w:tcW w:w="2178" w:type="dxa"/>
          </w:tcPr>
          <w:p w:rsidR="0032006A" w:rsidRDefault="0032006A" w:rsidP="003A0FF1">
            <w:r>
              <w:t>No</w:t>
            </w:r>
          </w:p>
        </w:tc>
        <w:tc>
          <w:tcPr>
            <w:tcW w:w="1609" w:type="dxa"/>
          </w:tcPr>
          <w:p w:rsidR="0032006A" w:rsidRDefault="0032006A" w:rsidP="003A0FF1"/>
        </w:tc>
        <w:tc>
          <w:tcPr>
            <w:tcW w:w="1631" w:type="dxa"/>
          </w:tcPr>
          <w:p w:rsidR="0032006A" w:rsidRDefault="0032006A" w:rsidP="003A0FF1"/>
        </w:tc>
      </w:tr>
    </w:tbl>
    <w:p w:rsidR="0032006A" w:rsidRPr="0032006A" w:rsidRDefault="0032006A" w:rsidP="005717C2">
      <w:pPr>
        <w:pStyle w:val="Subtitle"/>
        <w:spacing w:after="60"/>
        <w:jc w:val="center"/>
        <w:rPr>
          <w:rStyle w:val="Emphasis"/>
        </w:rPr>
      </w:pPr>
      <w:r>
        <w:rPr>
          <w:rStyle w:val="Emphasis"/>
        </w:rPr>
        <w:t>Measure 1</w:t>
      </w:r>
    </w:p>
    <w:tbl>
      <w:tblPr>
        <w:tblStyle w:val="TableGrid"/>
        <w:tblW w:w="0" w:type="auto"/>
        <w:tblInd w:w="1983" w:type="dxa"/>
        <w:tblLook w:val="04A0" w:firstRow="1" w:lastRow="0" w:firstColumn="1" w:lastColumn="0" w:noHBand="0" w:noVBand="1"/>
      </w:tblPr>
      <w:tblGrid>
        <w:gridCol w:w="2178"/>
        <w:gridCol w:w="1609"/>
        <w:gridCol w:w="1631"/>
      </w:tblGrid>
      <w:tr w:rsidR="0032006A" w:rsidTr="005717C2">
        <w:tc>
          <w:tcPr>
            <w:tcW w:w="2178" w:type="dxa"/>
            <w:shd w:val="clear" w:color="auto" w:fill="BFBFBF" w:themeFill="background1" w:themeFillShade="BF"/>
          </w:tcPr>
          <w:p w:rsidR="0032006A" w:rsidRDefault="0032006A" w:rsidP="003A0FF1">
            <w:r>
              <w:t>Choice</w:t>
            </w:r>
          </w:p>
        </w:tc>
        <w:tc>
          <w:tcPr>
            <w:tcW w:w="1609" w:type="dxa"/>
            <w:shd w:val="clear" w:color="auto" w:fill="BFBFBF" w:themeFill="background1" w:themeFillShade="BF"/>
          </w:tcPr>
          <w:p w:rsidR="0032006A" w:rsidRDefault="0032006A" w:rsidP="003A0FF1">
            <w:r>
              <w:t>Number of Votes</w:t>
            </w:r>
          </w:p>
        </w:tc>
        <w:tc>
          <w:tcPr>
            <w:tcW w:w="1631" w:type="dxa"/>
            <w:shd w:val="clear" w:color="auto" w:fill="BFBFBF" w:themeFill="background1" w:themeFillShade="BF"/>
          </w:tcPr>
          <w:p w:rsidR="0032006A" w:rsidRDefault="0032006A" w:rsidP="003A0FF1">
            <w:r>
              <w:t>Percentage</w:t>
            </w:r>
          </w:p>
        </w:tc>
      </w:tr>
      <w:tr w:rsidR="0032006A" w:rsidTr="005717C2">
        <w:tc>
          <w:tcPr>
            <w:tcW w:w="2178" w:type="dxa"/>
          </w:tcPr>
          <w:p w:rsidR="0032006A" w:rsidRDefault="0032006A" w:rsidP="003A0FF1">
            <w:r>
              <w:t>Yes</w:t>
            </w:r>
          </w:p>
        </w:tc>
        <w:tc>
          <w:tcPr>
            <w:tcW w:w="1609" w:type="dxa"/>
          </w:tcPr>
          <w:p w:rsidR="0032006A" w:rsidRDefault="0032006A" w:rsidP="003A0FF1"/>
        </w:tc>
        <w:tc>
          <w:tcPr>
            <w:tcW w:w="1631" w:type="dxa"/>
          </w:tcPr>
          <w:p w:rsidR="0032006A" w:rsidRDefault="0032006A" w:rsidP="003A0FF1"/>
        </w:tc>
      </w:tr>
      <w:tr w:rsidR="0032006A" w:rsidTr="005717C2">
        <w:tc>
          <w:tcPr>
            <w:tcW w:w="2178" w:type="dxa"/>
          </w:tcPr>
          <w:p w:rsidR="0032006A" w:rsidRDefault="0032006A" w:rsidP="003A0FF1">
            <w:r>
              <w:t>No</w:t>
            </w:r>
          </w:p>
        </w:tc>
        <w:tc>
          <w:tcPr>
            <w:tcW w:w="1609" w:type="dxa"/>
          </w:tcPr>
          <w:p w:rsidR="0032006A" w:rsidRDefault="0032006A" w:rsidP="003A0FF1"/>
        </w:tc>
        <w:tc>
          <w:tcPr>
            <w:tcW w:w="1631" w:type="dxa"/>
          </w:tcPr>
          <w:p w:rsidR="0032006A" w:rsidRDefault="0032006A" w:rsidP="003A0FF1"/>
        </w:tc>
      </w:tr>
    </w:tbl>
    <w:p w:rsidR="0032006A" w:rsidRPr="0032006A" w:rsidRDefault="0032006A" w:rsidP="005717C2">
      <w:pPr>
        <w:pStyle w:val="Subtitle"/>
        <w:spacing w:after="60"/>
        <w:jc w:val="center"/>
        <w:rPr>
          <w:rStyle w:val="Emphasis"/>
        </w:rPr>
      </w:pPr>
      <w:r>
        <w:rPr>
          <w:rStyle w:val="Emphasis"/>
        </w:rPr>
        <w:t>Measure 2</w:t>
      </w:r>
    </w:p>
    <w:tbl>
      <w:tblPr>
        <w:tblStyle w:val="TableGrid"/>
        <w:tblW w:w="0" w:type="auto"/>
        <w:tblInd w:w="1983" w:type="dxa"/>
        <w:tblLook w:val="04A0" w:firstRow="1" w:lastRow="0" w:firstColumn="1" w:lastColumn="0" w:noHBand="0" w:noVBand="1"/>
      </w:tblPr>
      <w:tblGrid>
        <w:gridCol w:w="2178"/>
        <w:gridCol w:w="1609"/>
        <w:gridCol w:w="1631"/>
      </w:tblGrid>
      <w:tr w:rsidR="0032006A" w:rsidTr="005717C2">
        <w:tc>
          <w:tcPr>
            <w:tcW w:w="2178" w:type="dxa"/>
            <w:shd w:val="clear" w:color="auto" w:fill="BFBFBF" w:themeFill="background1" w:themeFillShade="BF"/>
          </w:tcPr>
          <w:p w:rsidR="0032006A" w:rsidRDefault="0032006A" w:rsidP="003A0FF1">
            <w:r>
              <w:t>Choice</w:t>
            </w:r>
          </w:p>
        </w:tc>
        <w:tc>
          <w:tcPr>
            <w:tcW w:w="1609" w:type="dxa"/>
            <w:shd w:val="clear" w:color="auto" w:fill="BFBFBF" w:themeFill="background1" w:themeFillShade="BF"/>
          </w:tcPr>
          <w:p w:rsidR="0032006A" w:rsidRDefault="0032006A" w:rsidP="003A0FF1">
            <w:r>
              <w:t>Number of Votes</w:t>
            </w:r>
          </w:p>
        </w:tc>
        <w:tc>
          <w:tcPr>
            <w:tcW w:w="1631" w:type="dxa"/>
            <w:shd w:val="clear" w:color="auto" w:fill="BFBFBF" w:themeFill="background1" w:themeFillShade="BF"/>
          </w:tcPr>
          <w:p w:rsidR="0032006A" w:rsidRDefault="0032006A" w:rsidP="003A0FF1">
            <w:r>
              <w:t>Percentage</w:t>
            </w:r>
          </w:p>
        </w:tc>
      </w:tr>
      <w:tr w:rsidR="0032006A" w:rsidTr="005717C2">
        <w:tc>
          <w:tcPr>
            <w:tcW w:w="2178" w:type="dxa"/>
          </w:tcPr>
          <w:p w:rsidR="0032006A" w:rsidRDefault="0032006A" w:rsidP="003A0FF1">
            <w:r>
              <w:t>Yes</w:t>
            </w:r>
          </w:p>
        </w:tc>
        <w:tc>
          <w:tcPr>
            <w:tcW w:w="1609" w:type="dxa"/>
          </w:tcPr>
          <w:p w:rsidR="0032006A" w:rsidRDefault="0032006A" w:rsidP="003A0FF1"/>
        </w:tc>
        <w:tc>
          <w:tcPr>
            <w:tcW w:w="1631" w:type="dxa"/>
          </w:tcPr>
          <w:p w:rsidR="0032006A" w:rsidRDefault="0032006A" w:rsidP="003A0FF1"/>
        </w:tc>
      </w:tr>
      <w:tr w:rsidR="0032006A" w:rsidTr="005717C2">
        <w:tc>
          <w:tcPr>
            <w:tcW w:w="2178" w:type="dxa"/>
          </w:tcPr>
          <w:p w:rsidR="0032006A" w:rsidRDefault="0032006A" w:rsidP="003A0FF1">
            <w:r>
              <w:t>No</w:t>
            </w:r>
          </w:p>
        </w:tc>
        <w:tc>
          <w:tcPr>
            <w:tcW w:w="1609" w:type="dxa"/>
          </w:tcPr>
          <w:p w:rsidR="0032006A" w:rsidRDefault="0032006A" w:rsidP="003A0FF1"/>
        </w:tc>
        <w:tc>
          <w:tcPr>
            <w:tcW w:w="1631" w:type="dxa"/>
          </w:tcPr>
          <w:p w:rsidR="0032006A" w:rsidRDefault="0032006A" w:rsidP="003A0FF1"/>
        </w:tc>
      </w:tr>
    </w:tbl>
    <w:p w:rsidR="0032006A" w:rsidRDefault="0032006A" w:rsidP="0032006A">
      <w:pPr>
        <w:pStyle w:val="Heading2"/>
      </w:pPr>
      <w:r>
        <w:t>Step 2 – Create a Plan (20 Points)</w:t>
      </w:r>
    </w:p>
    <w:p w:rsidR="003A0FF1" w:rsidRDefault="003A0FF1" w:rsidP="003A0FF1">
      <w:r>
        <w:t xml:space="preserve">Your program plan should consist of the following items. </w:t>
      </w:r>
    </w:p>
    <w:p w:rsidR="003A0FF1" w:rsidRDefault="003A0FF1" w:rsidP="003A0FF1">
      <w:pPr>
        <w:numPr>
          <w:ilvl w:val="0"/>
          <w:numId w:val="1"/>
        </w:numPr>
      </w:pPr>
      <w:r>
        <w:t>A description of your program design that indicates how you will design your program to meet the assignment requirements. You should indicate:</w:t>
      </w:r>
    </w:p>
    <w:p w:rsidR="003A0FF1" w:rsidRDefault="003A0FF1" w:rsidP="003A0FF1">
      <w:pPr>
        <w:numPr>
          <w:ilvl w:val="1"/>
          <w:numId w:val="1"/>
        </w:numPr>
      </w:pPr>
      <w:r>
        <w:t xml:space="preserve">The </w:t>
      </w:r>
      <w:r w:rsidRPr="00EA1778">
        <w:rPr>
          <w:b/>
          <w:bCs/>
        </w:rPr>
        <w:t>variables</w:t>
      </w:r>
      <w:r w:rsidR="00B66F98">
        <w:rPr>
          <w:b/>
          <w:bCs/>
        </w:rPr>
        <w:t xml:space="preserve"> and classes</w:t>
      </w:r>
      <w:r>
        <w:t xml:space="preserve"> that your program will use and how you will name and use them.</w:t>
      </w:r>
    </w:p>
    <w:p w:rsidR="003A0FF1" w:rsidRDefault="003A0FF1" w:rsidP="003A0FF1">
      <w:pPr>
        <w:numPr>
          <w:ilvl w:val="1"/>
          <w:numId w:val="1"/>
        </w:numPr>
      </w:pPr>
      <w:r>
        <w:t xml:space="preserve">The </w:t>
      </w:r>
      <w:r w:rsidRPr="00EA1778">
        <w:rPr>
          <w:b/>
          <w:bCs/>
        </w:rPr>
        <w:t>major functions</w:t>
      </w:r>
      <w:r>
        <w:t xml:space="preserve"> your program will have along with descriptions of their parameters. </w:t>
      </w:r>
    </w:p>
    <w:p w:rsidR="003A0FF1" w:rsidRDefault="003A0FF1" w:rsidP="003A0FF1">
      <w:pPr>
        <w:numPr>
          <w:ilvl w:val="1"/>
          <w:numId w:val="1"/>
        </w:numPr>
      </w:pPr>
      <w:r>
        <w:t xml:space="preserve">Descriptions of the </w:t>
      </w:r>
      <w:r w:rsidRPr="00EA1778">
        <w:rPr>
          <w:b/>
          <w:bCs/>
        </w:rPr>
        <w:t>algorithms</w:t>
      </w:r>
      <w:r>
        <w:t xml:space="preserve"> your program will use. </w:t>
      </w:r>
    </w:p>
    <w:p w:rsidR="003A0FF1" w:rsidRDefault="003A0FF1" w:rsidP="003A0FF1">
      <w:r w:rsidRPr="00EA1778">
        <w:rPr>
          <w:b/>
          <w:bCs/>
        </w:rPr>
        <w:t>Note:</w:t>
      </w:r>
      <w:r>
        <w:t xml:space="preserve"> Don’t be afraid to use visual representations and diagrams</w:t>
      </w:r>
      <w:r w:rsidR="00B66F98">
        <w:t xml:space="preserve"> such as UML for classes</w:t>
      </w:r>
      <w:r>
        <w:t>.</w:t>
      </w:r>
    </w:p>
    <w:p w:rsidR="003A0FF1" w:rsidRDefault="003A0FF1" w:rsidP="003A0FF1">
      <w:pPr>
        <w:numPr>
          <w:ilvl w:val="0"/>
          <w:numId w:val="1"/>
        </w:numPr>
      </w:pPr>
      <w:r>
        <w:t xml:space="preserve">Your program design description should also indicate how your solution will be easily understood by the user and </w:t>
      </w:r>
      <w:r w:rsidR="00B66F98">
        <w:t xml:space="preserve">maintained </w:t>
      </w:r>
      <w:r>
        <w:t>by future coders.</w:t>
      </w:r>
    </w:p>
    <w:p w:rsidR="003A0FF1" w:rsidRDefault="003A0FF1" w:rsidP="003A0FF1">
      <w:pPr>
        <w:numPr>
          <w:ilvl w:val="0"/>
          <w:numId w:val="1"/>
        </w:numPr>
      </w:pPr>
      <w:r>
        <w:t>Format your plan into a PowerPoint presentation in case you are called upon to present it at the beginning of class.</w:t>
      </w:r>
    </w:p>
    <w:p w:rsidR="003A0FF1" w:rsidRDefault="003A0FF1" w:rsidP="003A0FF1"/>
    <w:p w:rsidR="005717C2" w:rsidRPr="00B66F98" w:rsidRDefault="003A0FF1" w:rsidP="00B66F98">
      <w:pPr>
        <w:rPr>
          <w:b/>
        </w:rPr>
      </w:pPr>
      <w:r w:rsidRPr="00B66F98">
        <w:rPr>
          <w:b/>
        </w:rPr>
        <w:t xml:space="preserve">Submit </w:t>
      </w:r>
      <w:r w:rsidR="00D42EBE">
        <w:rPr>
          <w:b/>
        </w:rPr>
        <w:t>parts 1 &amp; 2</w:t>
      </w:r>
      <w:r w:rsidRPr="00B66F98">
        <w:rPr>
          <w:b/>
        </w:rPr>
        <w:t xml:space="preserve"> by </w:t>
      </w:r>
      <w:r w:rsidR="00D42EBE">
        <w:rPr>
          <w:b/>
        </w:rPr>
        <w:t>September 22, 2017</w:t>
      </w:r>
      <w:r w:rsidRPr="00B66F98">
        <w:rPr>
          <w:b/>
        </w:rPr>
        <w:t xml:space="preserve">. </w:t>
      </w:r>
      <w:r w:rsidR="005717C2" w:rsidRPr="00B66F98">
        <w:rPr>
          <w:b/>
        </w:rPr>
        <w:br w:type="page"/>
      </w:r>
    </w:p>
    <w:p w:rsidR="003A0FF1" w:rsidRDefault="003A0FF1" w:rsidP="003A0FF1">
      <w:pPr>
        <w:pStyle w:val="Heading2"/>
      </w:pPr>
      <w:r>
        <w:lastRenderedPageBreak/>
        <w:t>Step 3 – Implement</w:t>
      </w:r>
      <w:r w:rsidR="005717C2">
        <w:t xml:space="preserve"> (60 Points)</w:t>
      </w:r>
    </w:p>
    <w:p w:rsidR="003A0FF1" w:rsidRDefault="00B66F98" w:rsidP="003A0FF1">
      <w:r>
        <w:t>Implement your program using separate compilation for the voter class and the main program. As always, y</w:t>
      </w:r>
      <w:r w:rsidR="003A0FF1">
        <w:t xml:space="preserve">our code should have appropriate comments to explain the program and the code. It should be written in a consistent and readable form and </w:t>
      </w:r>
      <w:r>
        <w:t xml:space="preserve">should </w:t>
      </w:r>
      <w:r w:rsidR="003A0FF1">
        <w:t xml:space="preserve">compile without errors or warnings. </w:t>
      </w:r>
    </w:p>
    <w:p w:rsidR="005717C2" w:rsidRDefault="005717C2" w:rsidP="003A0FF1"/>
    <w:p w:rsidR="003A0FF1" w:rsidRPr="00B66F98" w:rsidRDefault="003A0FF1" w:rsidP="003A0FF1">
      <w:pPr>
        <w:rPr>
          <w:b/>
        </w:rPr>
      </w:pPr>
      <w:r w:rsidRPr="00B66F98">
        <w:rPr>
          <w:b/>
        </w:rPr>
        <w:t xml:space="preserve">Submit your code by </w:t>
      </w:r>
      <w:r w:rsidR="00D42EBE">
        <w:rPr>
          <w:b/>
        </w:rPr>
        <w:t>September 29, 2017.</w:t>
      </w:r>
    </w:p>
    <w:p w:rsidR="003A0FF1" w:rsidRDefault="003A0FF1" w:rsidP="003A0FF1">
      <w:pPr>
        <w:pStyle w:val="Heading2"/>
      </w:pPr>
      <w:r>
        <w:t>Step 4 – Test</w:t>
      </w:r>
      <w:r w:rsidR="005717C2">
        <w:t xml:space="preserve"> (15 Points)</w:t>
      </w:r>
    </w:p>
    <w:p w:rsidR="003A0FF1" w:rsidRDefault="003A0FF1" w:rsidP="003A0FF1">
      <w:r>
        <w:t>Identify at least four tests that you want to run on your program. Provide a table with the following attributes:</w:t>
      </w:r>
    </w:p>
    <w:p w:rsidR="003A0FF1" w:rsidRDefault="003A0FF1" w:rsidP="003A0FF1">
      <w:pPr>
        <w:numPr>
          <w:ilvl w:val="0"/>
          <w:numId w:val="2"/>
        </w:numPr>
      </w:pPr>
      <w:r>
        <w:t>Test Number – A unique identifier for the test</w:t>
      </w:r>
    </w:p>
    <w:p w:rsidR="003A0FF1" w:rsidRDefault="003A0FF1" w:rsidP="003A0FF1">
      <w:pPr>
        <w:numPr>
          <w:ilvl w:val="0"/>
          <w:numId w:val="2"/>
        </w:numPr>
      </w:pPr>
      <w:r>
        <w:t>Test Description – A description of the test</w:t>
      </w:r>
    </w:p>
    <w:p w:rsidR="003A0FF1" w:rsidRDefault="003A0FF1" w:rsidP="003A0FF1">
      <w:pPr>
        <w:numPr>
          <w:ilvl w:val="0"/>
          <w:numId w:val="2"/>
        </w:numPr>
      </w:pPr>
      <w:r>
        <w:t>Expected Results – What the program should do</w:t>
      </w:r>
    </w:p>
    <w:p w:rsidR="003A0FF1" w:rsidRDefault="003A0FF1" w:rsidP="003A0FF1">
      <w:pPr>
        <w:numPr>
          <w:ilvl w:val="0"/>
          <w:numId w:val="2"/>
        </w:numPr>
      </w:pPr>
      <w:r>
        <w:t>Pass/Fail – A column to indicate whether it passed or failed</w:t>
      </w:r>
    </w:p>
    <w:p w:rsidR="003A0FF1" w:rsidRDefault="003A0FF1" w:rsidP="003A0FF1">
      <w:pPr>
        <w:numPr>
          <w:ilvl w:val="0"/>
          <w:numId w:val="2"/>
        </w:numPr>
      </w:pPr>
      <w:r>
        <w:t>Comments – Any comment on the test results.</w:t>
      </w:r>
    </w:p>
    <w:p w:rsidR="005717C2" w:rsidRDefault="005717C2" w:rsidP="003A0FF1"/>
    <w:p w:rsidR="005717C2" w:rsidRDefault="005717C2" w:rsidP="003A0FF1">
      <w:r w:rsidRPr="005717C2">
        <w:rPr>
          <w:b/>
        </w:rPr>
        <w:t>Hint:</w:t>
      </w:r>
      <w:r>
        <w:t xml:space="preserve"> You may want to construct test files with different initial conditions, although your program should work with the files provided with this assignment. </w:t>
      </w:r>
    </w:p>
    <w:p w:rsidR="005717C2" w:rsidRDefault="005717C2" w:rsidP="003A0FF1"/>
    <w:p w:rsidR="003A0FF1" w:rsidRPr="00B66F98" w:rsidRDefault="003A0FF1" w:rsidP="003A0FF1">
      <w:pPr>
        <w:rPr>
          <w:b/>
        </w:rPr>
      </w:pPr>
      <w:r w:rsidRPr="00B66F98">
        <w:rPr>
          <w:b/>
        </w:rPr>
        <w:t xml:space="preserve">Submit your test plans by </w:t>
      </w:r>
      <w:r w:rsidR="00D42EBE">
        <w:rPr>
          <w:b/>
        </w:rPr>
        <w:t xml:space="preserve">September 29, 2017 with </w:t>
      </w:r>
      <w:proofErr w:type="spellStart"/>
      <w:r w:rsidR="00D42EBE">
        <w:rPr>
          <w:b/>
        </w:rPr>
        <w:t>your</w:t>
      </w:r>
      <w:proofErr w:type="spellEnd"/>
      <w:r w:rsidR="00D42EBE">
        <w:rPr>
          <w:b/>
        </w:rPr>
        <w:t xml:space="preserve"> program</w:t>
      </w:r>
      <w:bookmarkStart w:id="0" w:name="_GoBack"/>
      <w:bookmarkEnd w:id="0"/>
      <w:r w:rsidRPr="00B66F98">
        <w:rPr>
          <w:b/>
        </w:rPr>
        <w:t>.</w:t>
      </w:r>
    </w:p>
    <w:p w:rsidR="003A0FF1" w:rsidRDefault="003A0FF1" w:rsidP="00DC3C76"/>
    <w:sectPr w:rsidR="003A0FF1" w:rsidSect="003200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694" w:rsidRDefault="00DB0694" w:rsidP="00447C54">
      <w:r>
        <w:separator/>
      </w:r>
    </w:p>
  </w:endnote>
  <w:endnote w:type="continuationSeparator" w:id="0">
    <w:p w:rsidR="00DB0694" w:rsidRDefault="00DB0694" w:rsidP="00447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694" w:rsidRDefault="00DB0694" w:rsidP="00447C54">
      <w:r>
        <w:separator/>
      </w:r>
    </w:p>
  </w:footnote>
  <w:footnote w:type="continuationSeparator" w:id="0">
    <w:p w:rsidR="00DB0694" w:rsidRDefault="00DB0694" w:rsidP="00447C54">
      <w:r>
        <w:continuationSeparator/>
      </w:r>
    </w:p>
  </w:footnote>
  <w:footnote w:id="1">
    <w:p w:rsidR="00447C54" w:rsidRDefault="00447C54">
      <w:pPr>
        <w:pStyle w:val="FootnoteText"/>
      </w:pPr>
      <w:r>
        <w:rPr>
          <w:rStyle w:val="FootnoteReference"/>
        </w:rPr>
        <w:footnoteRef/>
      </w:r>
      <w:r>
        <w:t xml:space="preserve"> This will never happen, but this is my dream political match-up. RIP Mayor Ford.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D2127"/>
    <w:multiLevelType w:val="hybridMultilevel"/>
    <w:tmpl w:val="FE9A1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770E3"/>
    <w:multiLevelType w:val="hybridMultilevel"/>
    <w:tmpl w:val="F834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01381E"/>
    <w:multiLevelType w:val="hybridMultilevel"/>
    <w:tmpl w:val="4CDE66C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70E54668"/>
    <w:multiLevelType w:val="hybridMultilevel"/>
    <w:tmpl w:val="4754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844"/>
    <w:rsid w:val="0032006A"/>
    <w:rsid w:val="00357D1E"/>
    <w:rsid w:val="003A0FF1"/>
    <w:rsid w:val="004147BE"/>
    <w:rsid w:val="00447C54"/>
    <w:rsid w:val="005717C2"/>
    <w:rsid w:val="00795844"/>
    <w:rsid w:val="007E2C98"/>
    <w:rsid w:val="00801B9E"/>
    <w:rsid w:val="00A34C8B"/>
    <w:rsid w:val="00B66F98"/>
    <w:rsid w:val="00D42EBE"/>
    <w:rsid w:val="00DB0694"/>
    <w:rsid w:val="00DB7C3A"/>
    <w:rsid w:val="00DC3C76"/>
    <w:rsid w:val="00F2333C"/>
    <w:rsid w:val="00F92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7EAC"/>
  <w15:docId w15:val="{078809B5-1FFD-478B-92D5-78A966707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84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32006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9584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95844"/>
    <w:rPr>
      <w:rFonts w:ascii="Arial" w:eastAsia="Times New Roman" w:hAnsi="Arial" w:cs="Arial"/>
      <w:b/>
      <w:bCs/>
      <w:kern w:val="28"/>
      <w:sz w:val="32"/>
      <w:szCs w:val="32"/>
    </w:rPr>
  </w:style>
  <w:style w:type="paragraph" w:styleId="BalloonText">
    <w:name w:val="Balloon Text"/>
    <w:basedOn w:val="Normal"/>
    <w:link w:val="BalloonTextChar"/>
    <w:uiPriority w:val="99"/>
    <w:semiHidden/>
    <w:unhideWhenUsed/>
    <w:rsid w:val="00795844"/>
    <w:rPr>
      <w:rFonts w:ascii="Tahoma" w:hAnsi="Tahoma" w:cs="Tahoma"/>
      <w:sz w:val="16"/>
      <w:szCs w:val="16"/>
    </w:rPr>
  </w:style>
  <w:style w:type="character" w:customStyle="1" w:styleId="BalloonTextChar">
    <w:name w:val="Balloon Text Char"/>
    <w:basedOn w:val="DefaultParagraphFont"/>
    <w:link w:val="BalloonText"/>
    <w:uiPriority w:val="99"/>
    <w:semiHidden/>
    <w:rsid w:val="00795844"/>
    <w:rPr>
      <w:rFonts w:ascii="Tahoma" w:eastAsia="Times New Roman" w:hAnsi="Tahoma" w:cs="Tahoma"/>
      <w:sz w:val="16"/>
      <w:szCs w:val="16"/>
    </w:rPr>
  </w:style>
  <w:style w:type="table" w:styleId="TableGrid">
    <w:name w:val="Table Grid"/>
    <w:basedOn w:val="TableNormal"/>
    <w:uiPriority w:val="59"/>
    <w:rsid w:val="00DC3C7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32006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2006A"/>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32006A"/>
    <w:rPr>
      <w:i/>
      <w:iCs/>
    </w:rPr>
  </w:style>
  <w:style w:type="character" w:customStyle="1" w:styleId="Heading2Char">
    <w:name w:val="Heading 2 Char"/>
    <w:basedOn w:val="DefaultParagraphFont"/>
    <w:link w:val="Heading2"/>
    <w:uiPriority w:val="9"/>
    <w:rsid w:val="003200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0FF1"/>
    <w:pPr>
      <w:ind w:left="720"/>
      <w:contextualSpacing/>
    </w:pPr>
  </w:style>
  <w:style w:type="paragraph" w:styleId="FootnoteText">
    <w:name w:val="footnote text"/>
    <w:basedOn w:val="Normal"/>
    <w:link w:val="FootnoteTextChar"/>
    <w:uiPriority w:val="99"/>
    <w:semiHidden/>
    <w:unhideWhenUsed/>
    <w:rsid w:val="00447C54"/>
    <w:rPr>
      <w:sz w:val="20"/>
      <w:szCs w:val="20"/>
    </w:rPr>
  </w:style>
  <w:style w:type="character" w:customStyle="1" w:styleId="FootnoteTextChar">
    <w:name w:val="Footnote Text Char"/>
    <w:basedOn w:val="DefaultParagraphFont"/>
    <w:link w:val="FootnoteText"/>
    <w:uiPriority w:val="99"/>
    <w:semiHidden/>
    <w:rsid w:val="00447C5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47C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F0C17-0B45-46BA-B141-566AA4AD4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DC71947C.dotm</Template>
  <TotalTime>0</TotalTime>
  <Pages>4</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Keith Edwards</dc:creator>
  <cp:lastModifiedBy>Harry Edwards</cp:lastModifiedBy>
  <cp:revision>2</cp:revision>
  <dcterms:created xsi:type="dcterms:W3CDTF">2017-09-15T23:35:00Z</dcterms:created>
  <dcterms:modified xsi:type="dcterms:W3CDTF">2017-09-15T23:35:00Z</dcterms:modified>
</cp:coreProperties>
</file>