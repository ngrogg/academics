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AA" w:rsidRDefault="007D7A77" w:rsidP="0060199C">
      <w:pPr>
        <w:pStyle w:val="Title"/>
      </w:pPr>
      <w:r>
        <w:t xml:space="preserve">CS151 – Lab </w:t>
      </w:r>
      <w:r w:rsidR="00F96C82">
        <w:t>6</w:t>
      </w:r>
      <w:bookmarkStart w:id="0" w:name="_GoBack"/>
      <w:bookmarkEnd w:id="0"/>
    </w:p>
    <w:p w:rsidR="007D7A77" w:rsidRDefault="00A32B34" w:rsidP="0060199C">
      <w:pPr>
        <w:pStyle w:val="Title"/>
      </w:pPr>
      <w:r>
        <w:t>Make a Linked List</w:t>
      </w:r>
    </w:p>
    <w:p w:rsidR="00C35652" w:rsidRDefault="00C35652" w:rsidP="0060199C"/>
    <w:p w:rsidR="007D7A77" w:rsidRDefault="00CF46AE" w:rsidP="0060199C">
      <w:r>
        <w:t xml:space="preserve">The last lecture discussed </w:t>
      </w:r>
      <w:r w:rsidR="00270B88">
        <w:t>a great deal about linked lists, but leaves out a great many of the implementation details. In this lab, you will actually go about implementing your own version of the grocery li</w:t>
      </w:r>
      <w:r>
        <w:t>st</w:t>
      </w:r>
      <w:r w:rsidR="00270B88">
        <w:t xml:space="preserve">. This means that you will have to implement the functions given </w:t>
      </w:r>
      <w:r>
        <w:t>from the lecture</w:t>
      </w:r>
      <w:r w:rsidR="00270B88">
        <w:t xml:space="preserve"> with the slight modification of using a string in addition to a number. </w:t>
      </w:r>
    </w:p>
    <w:p w:rsidR="00CF46AE" w:rsidRDefault="00CF46AE" w:rsidP="0060199C"/>
    <w:p w:rsidR="00CF46AE" w:rsidRDefault="00CF46AE" w:rsidP="0060199C">
      <w:r>
        <w:t xml:space="preserve">You can choose to implement your linked list using the template in chapter 17 of the Gaddis Book or Chapter 13 of the </w:t>
      </w:r>
      <w:proofErr w:type="spellStart"/>
      <w:r>
        <w:t>Savitch</w:t>
      </w:r>
      <w:proofErr w:type="spellEnd"/>
      <w:r>
        <w:t xml:space="preserve"> Book. Gaddis uses an object oriented structure whereas </w:t>
      </w:r>
      <w:proofErr w:type="spellStart"/>
      <w:r>
        <w:t>Savitch</w:t>
      </w:r>
      <w:proofErr w:type="spellEnd"/>
      <w:r>
        <w:t xml:space="preserve"> uses a procedural structure. The object oriented structure requires a constructor and a destructor, but is more reusable</w:t>
      </w:r>
      <w:r w:rsidR="00A32B34">
        <w:t xml:space="preserve"> since you can take advantage of separate compilation</w:t>
      </w:r>
      <w:r>
        <w:t xml:space="preserve">. </w:t>
      </w:r>
    </w:p>
    <w:p w:rsidR="00CF46AE" w:rsidRDefault="00CF46AE" w:rsidP="0060199C"/>
    <w:p w:rsidR="00CF46AE" w:rsidRDefault="00CF46AE" w:rsidP="0060199C">
      <w:r w:rsidRPr="00A32B34">
        <w:rPr>
          <w:b/>
        </w:rPr>
        <w:t>The choice is up to you</w:t>
      </w:r>
      <w:r>
        <w:t xml:space="preserve">, but your implementation needs to have the following constructs: </w:t>
      </w:r>
    </w:p>
    <w:p w:rsidR="007D7A77" w:rsidRDefault="0060199C" w:rsidP="00D647E2">
      <w:pPr>
        <w:pStyle w:val="Heading1"/>
      </w:pPr>
      <w:r>
        <w:t>Node Structure</w:t>
      </w:r>
    </w:p>
    <w:p w:rsidR="00DC3C71" w:rsidRDefault="00270B88" w:rsidP="007D7A77">
      <w:r>
        <w:t>Implement a node structure to reflect the grocery list. Make sure that you include this before th</w:t>
      </w:r>
      <w:r w:rsidR="00C82E3E">
        <w:t xml:space="preserve">e main part of your program. </w:t>
      </w:r>
    </w:p>
    <w:p w:rsidR="00CF46AE" w:rsidRDefault="00CF46AE" w:rsidP="007D7A77"/>
    <w:p w:rsidR="007D7A77" w:rsidRDefault="00DC3C71" w:rsidP="007D7A77">
      <w:r w:rsidRPr="00DC3C71">
        <w:rPr>
          <w:b/>
        </w:rPr>
        <w:t>Hint:</w:t>
      </w:r>
      <w:r>
        <w:t xml:space="preserve"> </w:t>
      </w:r>
      <w:r w:rsidR="00C82E3E">
        <w:t xml:space="preserve">Be sure to include </w:t>
      </w:r>
      <w:proofErr w:type="spellStart"/>
      <w:r w:rsidR="00C82E3E">
        <w:t>cstddef</w:t>
      </w:r>
      <w:proofErr w:type="spellEnd"/>
      <w:r w:rsidR="00C82E3E">
        <w:t xml:space="preserve"> so that you can be certain that the NULL pointer works.</w:t>
      </w:r>
      <w:r w:rsidR="00366F01">
        <w:t xml:space="preserve"> </w:t>
      </w:r>
    </w:p>
    <w:p w:rsidR="00366F01" w:rsidRDefault="0060199C" w:rsidP="00D647E2">
      <w:pPr>
        <w:pStyle w:val="Heading1"/>
      </w:pPr>
      <w:r>
        <w:t>Head of the List</w:t>
      </w:r>
    </w:p>
    <w:p w:rsidR="000E2AF5" w:rsidRDefault="00C82E3E">
      <w:r>
        <w:t xml:space="preserve">Create a pointer to head and a first item in your linked list. </w:t>
      </w:r>
      <w:r w:rsidR="00CF46AE">
        <w:t xml:space="preserve">You can do this with either a constructor or procedurally. </w:t>
      </w:r>
      <w:r>
        <w:t xml:space="preserve">You may want to use </w:t>
      </w:r>
      <w:proofErr w:type="spellStart"/>
      <w:r>
        <w:t>cout</w:t>
      </w:r>
      <w:proofErr w:type="spellEnd"/>
      <w:r>
        <w:t xml:space="preserve"> to test whether or not you have done this correctly. </w:t>
      </w:r>
    </w:p>
    <w:p w:rsidR="00D647E2" w:rsidRDefault="0060199C" w:rsidP="000600A8">
      <w:pPr>
        <w:pStyle w:val="Heading1"/>
      </w:pPr>
      <w:r>
        <w:t xml:space="preserve">Insert </w:t>
      </w:r>
      <w:r w:rsidR="00CF46AE">
        <w:t>a Node</w:t>
      </w:r>
    </w:p>
    <w:p w:rsidR="000600A8" w:rsidRDefault="00C82E3E">
      <w:r>
        <w:t>Now that you have a linked list with a single item, create a function to insert a node at the head of the list</w:t>
      </w:r>
      <w:r w:rsidR="00CF46AE">
        <w:t xml:space="preserve"> or the tail of the list</w:t>
      </w:r>
      <w:r>
        <w:t>. Put some driver code in your main program to test this function</w:t>
      </w:r>
      <w:r w:rsidR="00CF46AE">
        <w:rPr>
          <w:rStyle w:val="FootnoteReference"/>
        </w:rPr>
        <w:footnoteReference w:id="1"/>
      </w:r>
      <w:r>
        <w:t xml:space="preserve">. </w:t>
      </w:r>
    </w:p>
    <w:p w:rsidR="00C82E3E" w:rsidRDefault="0060199C" w:rsidP="00C82E3E">
      <w:pPr>
        <w:pStyle w:val="Heading1"/>
      </w:pPr>
      <w:r>
        <w:t>Print the List</w:t>
      </w:r>
    </w:p>
    <w:p w:rsidR="00C82E3E" w:rsidRDefault="00C82E3E">
      <w:r>
        <w:t xml:space="preserve">Using all these </w:t>
      </w:r>
      <w:proofErr w:type="spellStart"/>
      <w:r>
        <w:t>cout</w:t>
      </w:r>
      <w:proofErr w:type="spellEnd"/>
      <w:r>
        <w:t xml:space="preserve"> statements</w:t>
      </w:r>
      <w:r w:rsidR="00CF46AE">
        <w:t xml:space="preserve"> in main</w:t>
      </w:r>
      <w:r>
        <w:t xml:space="preserve"> can be a bit trying. Implement a function to print the </w:t>
      </w:r>
      <w:proofErr w:type="gramStart"/>
      <w:r>
        <w:t>contents</w:t>
      </w:r>
      <w:proofErr w:type="gramEnd"/>
      <w:r>
        <w:t xml:space="preserve"> of your linked list. </w:t>
      </w:r>
    </w:p>
    <w:p w:rsidR="00C82E3E" w:rsidRDefault="00C82E3E" w:rsidP="0060199C">
      <w:r w:rsidRPr="00C82E3E">
        <w:rPr>
          <w:b/>
        </w:rPr>
        <w:t>Hint:</w:t>
      </w:r>
      <w:r>
        <w:t xml:space="preserve"> This function will be similar to the sequential search routine, but won’t use a search value. Think about how you will step through the list.</w:t>
      </w:r>
    </w:p>
    <w:p w:rsidR="00C82E3E" w:rsidRDefault="0060199C" w:rsidP="00C82E3E">
      <w:pPr>
        <w:pStyle w:val="Heading1"/>
      </w:pPr>
      <w:r>
        <w:lastRenderedPageBreak/>
        <w:t>Locate a Value in the List</w:t>
      </w:r>
    </w:p>
    <w:p w:rsidR="00C82E3E" w:rsidRDefault="00C82E3E">
      <w:r>
        <w:t xml:space="preserve">Implement a function to locate a value in your linked list. You may use sequential search here. You may wish to have it search by the item name as opposed to the quantity, since quantity is more likely to be duplicated. </w:t>
      </w:r>
    </w:p>
    <w:p w:rsidR="00C82E3E" w:rsidRDefault="0060199C" w:rsidP="00C82E3E">
      <w:pPr>
        <w:pStyle w:val="Heading1"/>
      </w:pPr>
      <w:r>
        <w:t xml:space="preserve">Insert </w:t>
      </w:r>
      <w:r w:rsidR="00A32B34">
        <w:t xml:space="preserve">a Node </w:t>
      </w:r>
      <w:r>
        <w:t>in the Middle</w:t>
      </w:r>
    </w:p>
    <w:p w:rsidR="00C82E3E" w:rsidRDefault="00C82E3E">
      <w:r>
        <w:t xml:space="preserve">Implement a function to insert a node in the middle or at the end of your list and test it. </w:t>
      </w:r>
    </w:p>
    <w:p w:rsidR="00C82E3E" w:rsidRDefault="00C82E3E">
      <w:r w:rsidRPr="00C67ACB">
        <w:rPr>
          <w:b/>
        </w:rPr>
        <w:t>Note:</w:t>
      </w:r>
      <w:r>
        <w:t xml:space="preserve"> Here, you will want to use results of your sequential search function to locate the </w:t>
      </w:r>
      <w:r w:rsidR="00C67ACB">
        <w:t>node where you want to insert the item</w:t>
      </w:r>
      <w:r>
        <w:t xml:space="preserve">. </w:t>
      </w:r>
    </w:p>
    <w:p w:rsidR="00C67ACB" w:rsidRDefault="0060199C" w:rsidP="00C67ACB">
      <w:pPr>
        <w:pStyle w:val="Heading1"/>
      </w:pPr>
      <w:r>
        <w:t>Delete a Node</w:t>
      </w:r>
    </w:p>
    <w:p w:rsidR="00C67ACB" w:rsidRDefault="00C67ACB">
      <w:r>
        <w:t xml:space="preserve">Implement a function to delete a node from your linked list. Use the results from your locate value function to do this. </w:t>
      </w:r>
    </w:p>
    <w:p w:rsidR="00C67ACB" w:rsidRDefault="00C67ACB" w:rsidP="0060199C"/>
    <w:p w:rsidR="0060199C" w:rsidRDefault="0060199C" w:rsidP="0060199C">
      <w:pPr>
        <w:pStyle w:val="Heading1"/>
      </w:pPr>
      <w:r>
        <w:t>A Driver Program</w:t>
      </w:r>
    </w:p>
    <w:p w:rsidR="0060199C" w:rsidRDefault="0060199C" w:rsidP="0060199C">
      <w:r>
        <w:t xml:space="preserve">Now that you have all the functions necessary to have a linked list of your very own, you will want to create a driver program that tests all of your functions. Once you are finished with this driver program, submit your program via </w:t>
      </w:r>
      <w:proofErr w:type="spellStart"/>
      <w:r w:rsidR="00D77C85">
        <w:t>Laulima</w:t>
      </w:r>
      <w:proofErr w:type="spellEnd"/>
      <w:r>
        <w:t xml:space="preserve">. </w:t>
      </w:r>
    </w:p>
    <w:sectPr w:rsidR="0060199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1BA" w:rsidRDefault="00C441BA">
      <w:r>
        <w:separator/>
      </w:r>
    </w:p>
  </w:endnote>
  <w:endnote w:type="continuationSeparator" w:id="0">
    <w:p w:rsidR="00C441BA" w:rsidRDefault="00C4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1BA" w:rsidRDefault="00C441BA">
      <w:r>
        <w:separator/>
      </w:r>
    </w:p>
  </w:footnote>
  <w:footnote w:type="continuationSeparator" w:id="0">
    <w:p w:rsidR="00C441BA" w:rsidRDefault="00C441BA">
      <w:r>
        <w:continuationSeparator/>
      </w:r>
    </w:p>
  </w:footnote>
  <w:footnote w:id="1">
    <w:p w:rsidR="00CF46AE" w:rsidRDefault="00CF46AE">
      <w:pPr>
        <w:pStyle w:val="FootnoteText"/>
      </w:pPr>
      <w:r>
        <w:rPr>
          <w:rStyle w:val="FootnoteReference"/>
        </w:rPr>
        <w:footnoteRef/>
      </w:r>
      <w:r>
        <w:t xml:space="preserve"> Gaddis shows how to put an item at the end of the list.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F166C"/>
    <w:multiLevelType w:val="hybridMultilevel"/>
    <w:tmpl w:val="2C4CD1F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77"/>
    <w:rsid w:val="000600A8"/>
    <w:rsid w:val="000A2B7F"/>
    <w:rsid w:val="000E2AF5"/>
    <w:rsid w:val="00161F23"/>
    <w:rsid w:val="00213BC1"/>
    <w:rsid w:val="00270B88"/>
    <w:rsid w:val="002D70EF"/>
    <w:rsid w:val="0034352A"/>
    <w:rsid w:val="003622D9"/>
    <w:rsid w:val="00366F01"/>
    <w:rsid w:val="00416EAD"/>
    <w:rsid w:val="0060199C"/>
    <w:rsid w:val="006B1E96"/>
    <w:rsid w:val="007D7A77"/>
    <w:rsid w:val="00A32B34"/>
    <w:rsid w:val="00A345DD"/>
    <w:rsid w:val="00BB19E5"/>
    <w:rsid w:val="00C35652"/>
    <w:rsid w:val="00C441BA"/>
    <w:rsid w:val="00C67ACB"/>
    <w:rsid w:val="00C82E3E"/>
    <w:rsid w:val="00CF46AE"/>
    <w:rsid w:val="00D647E2"/>
    <w:rsid w:val="00D77C85"/>
    <w:rsid w:val="00DC3C71"/>
    <w:rsid w:val="00EB450C"/>
    <w:rsid w:val="00ED7AAA"/>
    <w:rsid w:val="00F9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4A053"/>
  <w15:chartTrackingRefBased/>
  <w15:docId w15:val="{EEB10C63-DF05-4716-A064-6C87EB45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647E2"/>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7D7A77"/>
    <w:pPr>
      <w:spacing w:before="240" w:after="60"/>
      <w:jc w:val="center"/>
      <w:outlineLvl w:val="0"/>
    </w:pPr>
    <w:rPr>
      <w:rFonts w:ascii="Arial" w:hAnsi="Arial" w:cs="Arial"/>
      <w:b/>
      <w:bCs/>
      <w:kern w:val="28"/>
      <w:sz w:val="32"/>
      <w:szCs w:val="32"/>
    </w:rPr>
  </w:style>
  <w:style w:type="paragraph" w:styleId="FootnoteText">
    <w:name w:val="footnote text"/>
    <w:basedOn w:val="Normal"/>
    <w:semiHidden/>
    <w:rsid w:val="0060199C"/>
    <w:rPr>
      <w:sz w:val="20"/>
      <w:szCs w:val="20"/>
    </w:rPr>
  </w:style>
  <w:style w:type="character" w:styleId="FootnoteReference">
    <w:name w:val="footnote reference"/>
    <w:semiHidden/>
    <w:rsid w:val="0060199C"/>
    <w:rPr>
      <w:vertAlign w:val="superscript"/>
    </w:rPr>
  </w:style>
  <w:style w:type="paragraph" w:styleId="BalloonText">
    <w:name w:val="Balloon Text"/>
    <w:basedOn w:val="Normal"/>
    <w:link w:val="BalloonTextChar"/>
    <w:rsid w:val="00416EAD"/>
    <w:rPr>
      <w:rFonts w:ascii="Tahoma" w:hAnsi="Tahoma" w:cs="Tahoma"/>
      <w:sz w:val="16"/>
      <w:szCs w:val="16"/>
    </w:rPr>
  </w:style>
  <w:style w:type="character" w:customStyle="1" w:styleId="BalloonTextChar">
    <w:name w:val="Balloon Text Char"/>
    <w:link w:val="BalloonText"/>
    <w:rsid w:val="00416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9697-A923-49B7-B9D4-BCB3EA44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73E3EE5.dotm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CS151 – Lab 7 Templates</vt:lpstr>
    </vt:vector>
  </TitlesOfParts>
  <Company>University of Hawaii at Hilo</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CS151 – Lab 7 Templates</dc:title>
  <dc:subject/>
  <dc:creator>kedwards</dc:creator>
  <cp:keywords/>
  <cp:lastModifiedBy>Harry Edwards</cp:lastModifiedBy>
  <cp:revision>3</cp:revision>
  <cp:lastPrinted>2013-02-09T05:17:00Z</cp:lastPrinted>
  <dcterms:created xsi:type="dcterms:W3CDTF">2017-09-20T23:35:00Z</dcterms:created>
  <dcterms:modified xsi:type="dcterms:W3CDTF">2017-09-20T23:35:00Z</dcterms:modified>
</cp:coreProperties>
</file>